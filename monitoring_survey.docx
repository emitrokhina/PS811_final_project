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60" w:rsidRDefault="00801B60" w:rsidP="00801B60">
      <w:pPr>
        <w:ind w:right="141"/>
        <w:jc w:val="both"/>
        <w:rPr>
          <w:rFonts w:asciiTheme="minorHAnsi" w:hAnsiTheme="minorHAnsi" w:cstheme="minorHAnsi"/>
          <w:b/>
          <w:bCs/>
        </w:rPr>
      </w:pPr>
    </w:p>
    <w:p w:rsidR="00801B60" w:rsidRPr="00E17659" w:rsidRDefault="00801B60" w:rsidP="00801B60">
      <w:pPr>
        <w:outlineLvl w:val="0"/>
        <w:rPr>
          <w:rFonts w:asciiTheme="minorHAnsi" w:eastAsia="Times New Roman" w:hAnsiTheme="minorHAnsi" w:cstheme="minorHAnsi"/>
          <w:b/>
          <w:lang w:eastAsia="ru-RU"/>
        </w:rPr>
      </w:pPr>
      <w:r w:rsidRPr="00E17659">
        <w:rPr>
          <w:rFonts w:asciiTheme="minorHAnsi" w:eastAsia="MS Mincho" w:hAnsiTheme="minorHAnsi" w:cstheme="minorHAnsi"/>
          <w:b/>
          <w:bCs/>
          <w:color w:val="FF0000"/>
          <w:lang w:val="en-US" w:eastAsia="ru-RU"/>
        </w:rPr>
        <w:t>AGE</w:t>
      </w:r>
      <w:r w:rsidRPr="00E17659">
        <w:rPr>
          <w:rFonts w:asciiTheme="minorHAnsi" w:eastAsia="MS Mincho" w:hAnsiTheme="minorHAnsi" w:cstheme="minorHAnsi"/>
          <w:b/>
          <w:bCs/>
          <w:color w:val="FF0000"/>
          <w:lang w:eastAsia="ru-RU"/>
        </w:rPr>
        <w:t>.</w:t>
      </w:r>
      <w:r w:rsidRPr="00E17659">
        <w:rPr>
          <w:rFonts w:asciiTheme="minorHAnsi" w:eastAsia="MS Mincho" w:hAnsiTheme="minorHAnsi" w:cstheme="minorHAnsi"/>
          <w:b/>
          <w:bCs/>
          <w:lang w:eastAsia="ru-RU"/>
        </w:rPr>
        <w:t xml:space="preserve"> Сколько</w:t>
      </w:r>
      <w:r w:rsidRPr="00E17659">
        <w:rPr>
          <w:rFonts w:asciiTheme="minorHAnsi" w:eastAsia="Times New Roman" w:hAnsiTheme="minorHAnsi" w:cstheme="minorHAnsi"/>
          <w:b/>
          <w:lang w:eastAsia="ru-RU"/>
        </w:rPr>
        <w:t xml:space="preserve"> полных лет Вам исполнилось? ________лет</w:t>
      </w:r>
    </w:p>
    <w:p w:rsidR="00801B60" w:rsidRPr="00E17659" w:rsidRDefault="00801B60" w:rsidP="00801B60">
      <w:pPr>
        <w:outlineLvl w:val="0"/>
        <w:rPr>
          <w:rFonts w:asciiTheme="minorHAnsi" w:eastAsia="Times New Roman" w:hAnsiTheme="minorHAnsi" w:cstheme="minorHAnsi"/>
          <w:b/>
          <w:color w:val="FF0000"/>
          <w:lang w:eastAsia="ru-RU"/>
        </w:rPr>
      </w:pPr>
      <w:r w:rsidRPr="00E17659">
        <w:rPr>
          <w:rFonts w:asciiTheme="minorHAnsi" w:eastAsia="Times New Roman" w:hAnsiTheme="minorHAnsi" w:cstheme="minorHAnsi"/>
          <w:b/>
          <w:color w:val="FF0000"/>
          <w:lang w:eastAsia="ru-RU"/>
        </w:rPr>
        <w:t>ЕСЛИ меньше 18, завершить интервью</w:t>
      </w:r>
    </w:p>
    <w:p w:rsidR="00801B60" w:rsidRPr="00E17659" w:rsidRDefault="00801B60" w:rsidP="00801B60">
      <w:pPr>
        <w:rPr>
          <w:rFonts w:asciiTheme="minorHAnsi" w:eastAsia="Times New Roman" w:hAnsiTheme="minorHAnsi" w:cstheme="minorHAnsi"/>
          <w:b/>
          <w:lang w:eastAsia="ru-RU"/>
        </w:rPr>
      </w:pPr>
    </w:p>
    <w:p w:rsidR="00801B60" w:rsidRPr="00E17659" w:rsidRDefault="00801B60" w:rsidP="00801B60">
      <w:pPr>
        <w:outlineLvl w:val="0"/>
        <w:rPr>
          <w:rFonts w:asciiTheme="minorHAnsi" w:eastAsia="Times New Roman" w:hAnsiTheme="minorHAnsi" w:cstheme="minorHAnsi"/>
          <w:b/>
          <w:lang w:eastAsia="ru-RU"/>
        </w:rPr>
      </w:pPr>
      <w:r w:rsidRPr="00E17659">
        <w:rPr>
          <w:rFonts w:asciiTheme="minorHAnsi" w:eastAsia="Times New Roman" w:hAnsiTheme="minorHAnsi" w:cstheme="minorHAnsi"/>
          <w:b/>
          <w:color w:val="FF0000"/>
          <w:lang w:val="en-US" w:eastAsia="ru-RU"/>
        </w:rPr>
        <w:t>EDU</w:t>
      </w:r>
      <w:r w:rsidRPr="00E17659">
        <w:rPr>
          <w:rFonts w:asciiTheme="minorHAnsi" w:eastAsia="Times New Roman" w:hAnsiTheme="minorHAnsi" w:cstheme="minorHAnsi"/>
          <w:b/>
          <w:color w:val="FF0000"/>
          <w:lang w:eastAsia="ru-RU"/>
        </w:rPr>
        <w:t>.</w:t>
      </w:r>
      <w:r w:rsidRPr="00E17659">
        <w:rPr>
          <w:rFonts w:asciiTheme="minorHAnsi" w:eastAsia="Times New Roman" w:hAnsiTheme="minorHAnsi" w:cstheme="minorHAnsi"/>
          <w:b/>
          <w:lang w:eastAsia="ru-RU"/>
        </w:rPr>
        <w:t xml:space="preserve"> Для начала давайте поговорим немного о вас. Какое у вас образование? Я буду зачитывать варианты ответа, а Вы меня остановите, когда я назову нужный.</w:t>
      </w:r>
    </w:p>
    <w:p w:rsidR="00801B60" w:rsidRPr="00DB557B" w:rsidRDefault="00DB557B" w:rsidP="00801B60">
      <w:pPr>
        <w:outlineLvl w:val="0"/>
        <w:rPr>
          <w:rFonts w:asciiTheme="minorHAnsi" w:eastAsia="Times New Roman" w:hAnsiTheme="minorHAnsi" w:cstheme="minorHAnsi"/>
          <w:b/>
          <w:i/>
          <w:lang w:eastAsia="ru-RU"/>
        </w:rPr>
      </w:pPr>
      <w:r w:rsidRPr="00DB557B">
        <w:rPr>
          <w:rFonts w:asciiTheme="minorHAnsi" w:eastAsia="Times New Roman" w:hAnsiTheme="minorHAnsi" w:cstheme="minorHAnsi"/>
          <w:i/>
          <w:lang w:eastAsia="ru-RU"/>
        </w:rPr>
        <w:t>1 ответ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28"/>
        <w:gridCol w:w="6409"/>
      </w:tblGrid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Образование начальное или ниже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Неполное среднее образование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Среднее образование (школа или ПТУ)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Среднее специальное образование (техникум)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Незаконченное высшее (с 3-его курса ВУЗа), высшее образование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Два и более высших образования, ученая степень</w:t>
            </w:r>
          </w:p>
        </w:tc>
      </w:tr>
    </w:tbl>
    <w:p w:rsidR="00801B60" w:rsidRPr="00E17659" w:rsidRDefault="00801B60" w:rsidP="00801B60">
      <w:pPr>
        <w:tabs>
          <w:tab w:val="left" w:pos="709"/>
        </w:tabs>
        <w:ind w:right="-142"/>
        <w:jc w:val="both"/>
        <w:rPr>
          <w:rFonts w:asciiTheme="minorHAnsi" w:eastAsia="Times New Roman" w:hAnsiTheme="minorHAnsi" w:cstheme="minorHAnsi"/>
          <w:b/>
          <w:lang w:eastAsia="ru-RU"/>
        </w:rPr>
      </w:pPr>
    </w:p>
    <w:p w:rsidR="00DB557B" w:rsidRDefault="00801B60" w:rsidP="00801B60">
      <w:pPr>
        <w:pStyle w:val="a3"/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REGION</w:t>
      </w:r>
      <w:r w:rsidRPr="00E17659">
        <w:rPr>
          <w:rFonts w:asciiTheme="minorHAnsi" w:hAnsiTheme="minorHAnsi" w:cstheme="minorHAnsi"/>
          <w:b/>
          <w:color w:val="FF0000"/>
        </w:rPr>
        <w:t>.</w:t>
      </w:r>
      <w:r w:rsidRPr="00E17659">
        <w:rPr>
          <w:rFonts w:asciiTheme="minorHAnsi" w:hAnsiTheme="minorHAnsi" w:cstheme="minorHAnsi"/>
          <w:b/>
        </w:rPr>
        <w:t xml:space="preserve"> Скажите, пожалуйста, в какой области, крае, респ</w:t>
      </w:r>
      <w:r w:rsidR="00DB557B">
        <w:rPr>
          <w:rFonts w:asciiTheme="minorHAnsi" w:hAnsiTheme="minorHAnsi" w:cstheme="minorHAnsi"/>
          <w:b/>
        </w:rPr>
        <w:t>ублике Вы ПОСТОЯННО проживаете?</w:t>
      </w:r>
    </w:p>
    <w:p w:rsidR="00801B60" w:rsidRPr="00DB557B" w:rsidRDefault="00801B60" w:rsidP="00801B60">
      <w:pPr>
        <w:pStyle w:val="a3"/>
        <w:rPr>
          <w:rFonts w:asciiTheme="minorHAnsi" w:hAnsiTheme="minorHAnsi" w:cstheme="minorHAnsi"/>
          <w:b/>
          <w:i/>
          <w:color w:val="FF0000"/>
        </w:rPr>
      </w:pPr>
      <w:r w:rsidRPr="00DB557B">
        <w:rPr>
          <w:rFonts w:asciiTheme="minorHAnsi" w:hAnsiTheme="minorHAnsi" w:cstheme="minorHAnsi"/>
          <w:i/>
        </w:rPr>
        <w:t xml:space="preserve">не зачитывайте варианты, </w:t>
      </w:r>
      <w:r w:rsidR="00DB557B">
        <w:rPr>
          <w:rFonts w:asciiTheme="minorHAnsi" w:hAnsiTheme="minorHAnsi" w:cstheme="minorHAnsi"/>
          <w:i/>
        </w:rPr>
        <w:t xml:space="preserve">самостоятельно отметьте </w:t>
      </w:r>
      <w:r w:rsidR="00DB557B" w:rsidRPr="00DB557B">
        <w:rPr>
          <w:rFonts w:asciiTheme="minorHAnsi" w:hAnsiTheme="minorHAnsi" w:cstheme="minorHAnsi"/>
          <w:i/>
        </w:rPr>
        <w:t>1 ответ</w:t>
      </w: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4116"/>
        <w:gridCol w:w="567"/>
        <w:gridCol w:w="4105"/>
      </w:tblGrid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Адыгея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44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Калужская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Алтай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45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Кемеровская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Башкортостан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46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Кировская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Бурятия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47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Костромская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Дагестан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48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Курганская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Ингушетия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49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Курская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Кабардино-Балкарская Республика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50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Ленинградская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Калмыкия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51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Липецкая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9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Карачаево-Черкесская Республика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52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Магаданская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10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Карелия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53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Московская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11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Коми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54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Мурманская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val="en-US" w:eastAsia="ru-RU"/>
              </w:rPr>
              <w:t>12</w:t>
            </w:r>
          </w:p>
        </w:tc>
        <w:tc>
          <w:tcPr>
            <w:tcW w:w="4116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Крым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55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Нижегородская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13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Марий Эл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56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Новгородская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14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Мордовия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57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Новосибирская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15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Саха (Якутия)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58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Омская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16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Северная Осетия-Алания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59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Оренбургская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17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Татарстан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60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Орловская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18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Тува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61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Пензенская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19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Удмуртская Республика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62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Псковская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20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Республика Хакасия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63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Ростовская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21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Чеченская Республика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64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Рязанская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22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Чувашская Республика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65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Самарская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23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Алтайский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66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Саратовская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24</w:t>
            </w:r>
          </w:p>
        </w:tc>
        <w:tc>
          <w:tcPr>
            <w:tcW w:w="4116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Забайкальский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67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Сахалинская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25</w:t>
            </w:r>
          </w:p>
        </w:tc>
        <w:tc>
          <w:tcPr>
            <w:tcW w:w="4116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Камчатский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68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Свердловская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26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Краснодарский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69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Смоленская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27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Красноярский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70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Тамбовская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28</w:t>
            </w:r>
          </w:p>
        </w:tc>
        <w:tc>
          <w:tcPr>
            <w:tcW w:w="4116" w:type="dxa"/>
            <w:noWrap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Пермский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71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Тверская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29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Приморский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72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Томская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30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Ставропольский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73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Тульская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31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Хабаровский край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74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Тюменская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lastRenderedPageBreak/>
              <w:t>32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Амурская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75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Ульяновская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33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Архангельская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76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Челябинская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34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Астраханская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77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Ярославская область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35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Белгородская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78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Чукотский АО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36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Брянская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79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Город Москва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37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Владимирская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80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Город Севастополь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38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Волгоградская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81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Город Санкт-Петербург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39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Вологодская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84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Еврейская АО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40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Воронежская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85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Ненецкий АО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41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Ивановская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86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Ямало-Ненецкий АО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42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Иркутская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87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Ханты-Мансийский АО</w:t>
            </w:r>
          </w:p>
        </w:tc>
      </w:tr>
      <w:tr w:rsidR="00801B60" w:rsidRPr="00E17659" w:rsidTr="00DB557B">
        <w:trPr>
          <w:trHeight w:val="315"/>
        </w:trPr>
        <w:tc>
          <w:tcPr>
            <w:tcW w:w="449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43</w:t>
            </w:r>
          </w:p>
        </w:tc>
        <w:tc>
          <w:tcPr>
            <w:tcW w:w="4116" w:type="dxa"/>
            <w:noWrap/>
            <w:vAlign w:val="bottom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Калининградская область</w:t>
            </w:r>
          </w:p>
        </w:tc>
        <w:tc>
          <w:tcPr>
            <w:tcW w:w="567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eastAsia="Times New Roman" w:hAnsiTheme="minorHAnsi" w:cstheme="minorHAnsi"/>
                <w:color w:val="000000"/>
                <w:lang w:eastAsia="ru-RU"/>
              </w:rPr>
              <w:t>99</w:t>
            </w:r>
          </w:p>
        </w:tc>
        <w:tc>
          <w:tcPr>
            <w:tcW w:w="4105" w:type="dxa"/>
            <w:vAlign w:val="bottom"/>
          </w:tcPr>
          <w:p w:rsidR="00801B60" w:rsidRPr="00E17659" w:rsidRDefault="00801B60" w:rsidP="00DB557B">
            <w:pPr>
              <w:spacing w:line="256" w:lineRule="auto"/>
              <w:rPr>
                <w:rFonts w:asciiTheme="minorHAnsi" w:eastAsia="Times New Roman" w:hAnsiTheme="minorHAnsi" w:cstheme="minorHAnsi"/>
                <w:color w:val="000000"/>
                <w:lang w:eastAsia="ru-RU"/>
              </w:rPr>
            </w:pPr>
            <w:r w:rsidRPr="00E17659">
              <w:rPr>
                <w:rFonts w:asciiTheme="minorHAnsi" w:hAnsiTheme="minorHAnsi" w:cstheme="minorHAnsi"/>
                <w:color w:val="000000"/>
              </w:rPr>
              <w:t xml:space="preserve">Затрудняюсь ответить – 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завершить интервью</w:t>
            </w:r>
          </w:p>
        </w:tc>
      </w:tr>
    </w:tbl>
    <w:p w:rsidR="00801B60" w:rsidRDefault="00801B60" w:rsidP="00801B60">
      <w:pPr>
        <w:rPr>
          <w:rFonts w:asciiTheme="minorHAnsi" w:hAnsiTheme="minorHAnsi" w:cstheme="minorHAnsi"/>
          <w:color w:val="000000"/>
        </w:rPr>
      </w:pPr>
    </w:p>
    <w:p w:rsidR="00801B60" w:rsidRPr="008C362E" w:rsidRDefault="00801B60" w:rsidP="00801B60">
      <w:pPr>
        <w:pStyle w:val="a3"/>
        <w:rPr>
          <w:rFonts w:asciiTheme="minorHAnsi" w:hAnsiTheme="minorHAnsi" w:cstheme="minorHAnsi"/>
          <w:b/>
        </w:rPr>
      </w:pPr>
      <w:bookmarkStart w:id="0" w:name="_GoBack"/>
      <w:bookmarkEnd w:id="0"/>
      <w:r w:rsidRPr="008C362E">
        <w:rPr>
          <w:rFonts w:asciiTheme="minorHAnsi" w:hAnsiTheme="minorHAnsi" w:cstheme="minorHAnsi"/>
          <w:b/>
          <w:color w:val="FF0000"/>
          <w:lang w:val="en-US"/>
        </w:rPr>
        <w:t>CITYNAME</w:t>
      </w:r>
      <w:r w:rsidRPr="008C362E">
        <w:rPr>
          <w:rFonts w:asciiTheme="minorHAnsi" w:hAnsiTheme="minorHAnsi" w:cstheme="minorHAnsi"/>
          <w:b/>
        </w:rPr>
        <w:t xml:space="preserve"> В каком населенном пункте Вы ПОСТОЯННО проживаете?</w:t>
      </w:r>
    </w:p>
    <w:p w:rsidR="00801B60" w:rsidRPr="008C362E" w:rsidRDefault="00DB557B" w:rsidP="00801B60">
      <w:pPr>
        <w:pStyle w:val="a3"/>
        <w:rPr>
          <w:rFonts w:asciiTheme="minorHAnsi" w:hAnsiTheme="minorHAnsi" w:cstheme="minorHAnsi"/>
          <w:i/>
        </w:rPr>
      </w:pPr>
      <w:r w:rsidRPr="008C362E">
        <w:rPr>
          <w:rFonts w:asciiTheme="minorHAnsi" w:hAnsiTheme="minorHAnsi" w:cstheme="minorHAnsi"/>
          <w:i/>
        </w:rPr>
        <w:t>самостоятельно в</w:t>
      </w:r>
      <w:r w:rsidR="00801B60" w:rsidRPr="008C362E">
        <w:rPr>
          <w:rFonts w:asciiTheme="minorHAnsi" w:hAnsiTheme="minorHAnsi" w:cstheme="minorHAnsi"/>
          <w:i/>
        </w:rPr>
        <w:t>пишите название города или района</w:t>
      </w:r>
    </w:p>
    <w:p w:rsidR="00801B60" w:rsidRPr="008C362E" w:rsidRDefault="00801B60" w:rsidP="00801B60">
      <w:pPr>
        <w:pStyle w:val="a3"/>
        <w:rPr>
          <w:rFonts w:asciiTheme="minorHAnsi" w:hAnsiTheme="minorHAnsi" w:cstheme="minorHAnsi"/>
        </w:rPr>
      </w:pPr>
      <w:r w:rsidRPr="008C362E">
        <w:rPr>
          <w:rFonts w:asciiTheme="minorHAnsi" w:hAnsiTheme="minorHAnsi" w:cstheme="minorHAnsi"/>
        </w:rPr>
        <w:t>1. ______________________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8C362E">
        <w:rPr>
          <w:rFonts w:asciiTheme="minorHAnsi" w:hAnsiTheme="minorHAnsi" w:cstheme="minorHAnsi"/>
        </w:rPr>
        <w:t>99. Затрудняюсь ответить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b/>
        </w:rPr>
      </w:pP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color w:val="FF0000"/>
        </w:rPr>
      </w:pPr>
      <w:r w:rsidRPr="00E17659">
        <w:rPr>
          <w:rFonts w:asciiTheme="minorHAnsi" w:hAnsiTheme="minorHAnsi" w:cstheme="minorHAnsi"/>
          <w:b/>
          <w:color w:val="FF0000"/>
        </w:rPr>
        <w:t>ЗАПУСКАЕТСЯ</w:t>
      </w:r>
      <w:r w:rsidR="00DB557B">
        <w:rPr>
          <w:rFonts w:asciiTheme="minorHAnsi" w:hAnsiTheme="minorHAnsi" w:cstheme="minorHAnsi"/>
          <w:b/>
          <w:color w:val="FF0000"/>
        </w:rPr>
        <w:t xml:space="preserve"> </w:t>
      </w:r>
      <w:r w:rsidRPr="00E17659">
        <w:rPr>
          <w:rFonts w:asciiTheme="minorHAnsi" w:hAnsiTheme="minorHAnsi" w:cstheme="minorHAnsi"/>
          <w:b/>
          <w:color w:val="FF0000"/>
        </w:rPr>
        <w:t>РОБОТ</w:t>
      </w:r>
    </w:p>
    <w:p w:rsidR="00801B60" w:rsidRDefault="00801B60" w:rsidP="00801B60">
      <w:pPr>
        <w:pStyle w:val="a3"/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CITY</w:t>
      </w:r>
      <w:r w:rsidRPr="00E17659">
        <w:rPr>
          <w:rFonts w:asciiTheme="minorHAnsi" w:hAnsiTheme="minorHAnsi" w:cstheme="minorHAnsi"/>
          <w:b/>
          <w:color w:val="FF0000"/>
        </w:rPr>
        <w:t xml:space="preserve">. </w:t>
      </w:r>
      <w:r w:rsidRPr="00E17659">
        <w:rPr>
          <w:rFonts w:asciiTheme="minorHAnsi" w:hAnsiTheme="minorHAnsi" w:cstheme="minorHAnsi"/>
          <w:b/>
        </w:rPr>
        <w:t>Вы проживаете в городе или селе?</w:t>
      </w:r>
    </w:p>
    <w:p w:rsidR="00DB557B" w:rsidRPr="00DB557B" w:rsidRDefault="00DB557B" w:rsidP="00801B60">
      <w:pPr>
        <w:pStyle w:val="a3"/>
        <w:rPr>
          <w:rFonts w:asciiTheme="minorHAnsi" w:hAnsiTheme="minorHAnsi" w:cstheme="minorHAnsi"/>
          <w:i/>
        </w:rPr>
      </w:pPr>
      <w:r w:rsidRPr="00DB557B">
        <w:rPr>
          <w:rFonts w:asciiTheme="minorHAnsi" w:hAnsiTheme="minorHAnsi" w:cstheme="minorHAnsi"/>
          <w:i/>
        </w:rPr>
        <w:t>1 ответ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Москва или Санкт-Петербург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 xml:space="preserve">Город с численностью жителей миллион и более человек 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Город с численностью от 500 тысяч до 950 тысяч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Город с численностью от 100 тысяч до 500 тысяч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Город с численностью от 50 тысяч до 100 тысяч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 xml:space="preserve">Город с численностью менее 50 тысяч 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Поселок городского типа</w:t>
      </w:r>
    </w:p>
    <w:p w:rsidR="00801B60" w:rsidRPr="00E17659" w:rsidRDefault="00801B60" w:rsidP="00801B60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Село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</w:rPr>
        <w:t>99. Затрудняюсь ответить</w:t>
      </w:r>
    </w:p>
    <w:p w:rsidR="00801B60" w:rsidRDefault="00801B60" w:rsidP="00801B60">
      <w:pPr>
        <w:pStyle w:val="a3"/>
        <w:rPr>
          <w:rFonts w:asciiTheme="minorHAnsi" w:hAnsiTheme="minorHAnsi" w:cstheme="minorHAnsi"/>
          <w:b/>
        </w:rPr>
      </w:pPr>
    </w:p>
    <w:p w:rsidR="00015DA6" w:rsidRPr="00015DA6" w:rsidRDefault="00015DA6" w:rsidP="00015DA6">
      <w:pPr>
        <w:rPr>
          <w:rFonts w:asciiTheme="minorHAnsi" w:hAnsiTheme="minorHAnsi" w:cstheme="minorHAnsi"/>
          <w:color w:val="FF0000"/>
        </w:rPr>
      </w:pP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b/>
        </w:rPr>
      </w:pPr>
      <w:r w:rsidRPr="00C670FB">
        <w:rPr>
          <w:rFonts w:asciiTheme="minorHAnsi" w:hAnsiTheme="minorHAnsi" w:cstheme="minorHAnsi"/>
          <w:b/>
          <w:color w:val="000000" w:themeColor="text1"/>
        </w:rPr>
        <w:t xml:space="preserve">2. </w:t>
      </w:r>
      <w:r w:rsidRPr="00E17659">
        <w:rPr>
          <w:rFonts w:asciiTheme="minorHAnsi" w:hAnsiTheme="minorHAnsi" w:cstheme="minorHAnsi"/>
          <w:b/>
        </w:rPr>
        <w:t>Давайте немного поговорим о работе органов власти, политических институтов и отдельных политиков. Мы понимаем, что эта тема может быть Вам не очень интересна, но нам крайне важно мнение простых россиян по ней.</w:t>
      </w:r>
    </w:p>
    <w:p w:rsidR="00801B60" w:rsidRPr="00C670FB" w:rsidRDefault="00801B60" w:rsidP="00801B60">
      <w:pPr>
        <w:pStyle w:val="a3"/>
        <w:tabs>
          <w:tab w:val="left" w:pos="504"/>
        </w:tabs>
        <w:rPr>
          <w:rFonts w:asciiTheme="minorHAnsi" w:hAnsiTheme="minorHAnsi" w:cstheme="minorHAnsi"/>
          <w:b/>
          <w:color w:val="000000" w:themeColor="text1"/>
        </w:rPr>
      </w:pPr>
      <w:r w:rsidRPr="00C670FB">
        <w:rPr>
          <w:rFonts w:asciiTheme="minorHAnsi" w:hAnsiTheme="minorHAnsi" w:cstheme="minorHAnsi"/>
          <w:b/>
          <w:color w:val="000000" w:themeColor="text1"/>
        </w:rPr>
        <w:t>В целом Вы одобряете или не одобряете деятельность:</w:t>
      </w:r>
    </w:p>
    <w:p w:rsidR="00801B60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C670FB">
        <w:rPr>
          <w:rFonts w:asciiTheme="minorHAnsi" w:hAnsiTheme="minorHAnsi" w:cstheme="minorHAnsi"/>
          <w:i/>
          <w:color w:val="000000" w:themeColor="text1"/>
        </w:rPr>
        <w:lastRenderedPageBreak/>
        <w:t>Интервьюер, зачитайте варианты ответа в столбцах. Отметьте один ответ в каждой строке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F033EB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1-2, подождите 3-4 секунды и, если респондент не ответил, говорите: «или Вы затрудняетесь ответить»</w:t>
      </w:r>
    </w:p>
    <w:tbl>
      <w:tblPr>
        <w:tblStyle w:val="a5"/>
        <w:tblW w:w="9493" w:type="dxa"/>
        <w:tblInd w:w="0" w:type="dxa"/>
        <w:tblLook w:val="04A0" w:firstRow="1" w:lastRow="0" w:firstColumn="1" w:lastColumn="0" w:noHBand="0" w:noVBand="1"/>
      </w:tblPr>
      <w:tblGrid>
        <w:gridCol w:w="4957"/>
        <w:gridCol w:w="1276"/>
        <w:gridCol w:w="1275"/>
        <w:gridCol w:w="1985"/>
      </w:tblGrid>
      <w:tr w:rsidR="00801B60" w:rsidRPr="00E17659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Одобряю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Не одобряю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  <w:tr w:rsidR="00801B60" w:rsidRPr="00E17659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 xml:space="preserve">a. </w:t>
            </w:r>
            <w:r w:rsidRPr="00E17659">
              <w:rPr>
                <w:rFonts w:asciiTheme="minorHAnsi" w:hAnsiTheme="minorHAnsi" w:cstheme="minorHAnsi"/>
                <w:color w:val="000000" w:themeColor="text1"/>
              </w:rPr>
              <w:t>Президента России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E17659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 xml:space="preserve">b. </w:t>
            </w:r>
            <w:r w:rsidRPr="00E17659">
              <w:rPr>
                <w:rFonts w:asciiTheme="minorHAnsi" w:hAnsiTheme="minorHAnsi" w:cstheme="minorHAnsi"/>
                <w:color w:val="000000" w:themeColor="text1"/>
              </w:rPr>
              <w:t>Председателя Правительства России (Премьер-министра)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E17659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 xml:space="preserve">c. </w:t>
            </w:r>
            <w:r w:rsidRPr="00E17659">
              <w:rPr>
                <w:rFonts w:asciiTheme="minorHAnsi" w:hAnsiTheme="minorHAnsi" w:cstheme="minorHAnsi"/>
                <w:color w:val="000000" w:themeColor="text1"/>
              </w:rPr>
              <w:t>Правительства России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99</w:t>
            </w:r>
          </w:p>
        </w:tc>
      </w:tr>
    </w:tbl>
    <w:p w:rsidR="00801B60" w:rsidRDefault="00801B60" w:rsidP="00801B60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p w:rsidR="00015DA6" w:rsidRDefault="00015DA6" w:rsidP="00801B60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p w:rsidR="00015DA6" w:rsidRPr="00015DA6" w:rsidRDefault="00015DA6" w:rsidP="00801B60">
      <w:pPr>
        <w:rPr>
          <w:rFonts w:asciiTheme="minorHAnsi" w:hAnsiTheme="minorHAnsi" w:cstheme="minorHAnsi"/>
          <w:b/>
          <w:color w:val="000000" w:themeColor="text1"/>
        </w:rPr>
      </w:pPr>
    </w:p>
    <w:p w:rsidR="00801B60" w:rsidRPr="00E17659" w:rsidRDefault="00801B60" w:rsidP="00801B60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"/>
        <w:gridCol w:w="8668"/>
      </w:tblGrid>
      <w:tr w:rsidR="00801B60" w:rsidRPr="00E17659" w:rsidTr="00DB557B">
        <w:tc>
          <w:tcPr>
            <w:tcW w:w="0" w:type="auto"/>
            <w:hideMark/>
          </w:tcPr>
          <w:p w:rsidR="00801B60" w:rsidRPr="00E17659" w:rsidRDefault="00801B60" w:rsidP="00DB557B">
            <w:pPr>
              <w:pStyle w:val="a3"/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CHOICE</w:t>
            </w:r>
          </w:p>
        </w:tc>
        <w:tc>
          <w:tcPr>
            <w:tcW w:w="0" w:type="auto"/>
            <w:hideMark/>
          </w:tcPr>
          <w:p w:rsidR="00801B60" w:rsidRPr="00E17659" w:rsidRDefault="00801B60" w:rsidP="00DB557B">
            <w:pPr>
              <w:pStyle w:val="a3"/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Скажите, пожалуйста, если бы в ближайшее воскресенье состоялись выборы в Государственную Думу России, за какую из следующих партий Вы бы, скорее всего, проголосовали?</w:t>
            </w:r>
          </w:p>
        </w:tc>
      </w:tr>
    </w:tbl>
    <w:p w:rsidR="00801B60" w:rsidRPr="00E17659" w:rsidRDefault="00801B60" w:rsidP="00801B60">
      <w:pPr>
        <w:pStyle w:val="a3"/>
        <w:rPr>
          <w:rFonts w:asciiTheme="minorHAnsi" w:hAnsiTheme="minorHAnsi" w:cstheme="minorHAnsi"/>
          <w:i/>
        </w:rPr>
      </w:pPr>
      <w:r w:rsidRPr="00E17659">
        <w:rPr>
          <w:rFonts w:asciiTheme="minorHAnsi" w:hAnsiTheme="minorHAnsi" w:cstheme="minorHAnsi"/>
          <w:i/>
        </w:rPr>
        <w:t>зачитайте, 1 ответ</w:t>
      </w:r>
    </w:p>
    <w:p w:rsidR="00801B60" w:rsidRPr="00F033EB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F033EB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1-9, подождите 3-4 секунды и, если респондент не ответил зачитайте варианты ответов под кодами 98, 96, 97, 99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  <w:color w:val="FF0000"/>
        </w:rPr>
      </w:pPr>
      <w:r w:rsidRPr="00E17659">
        <w:rPr>
          <w:rFonts w:asciiTheme="minorHAnsi" w:hAnsiTheme="minorHAnsi" w:cstheme="minorHAnsi"/>
          <w:color w:val="FF0000"/>
        </w:rPr>
        <w:t>РОТАЦИЯ, кроме 98, 96, 97, 99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5656"/>
      </w:tblGrid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«Справедливая Россия»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ЛДПР (Либерально-демократическая партия России)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КПРФ (Коммунистическая партия Российской Федерации)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«Яблоко»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«Единая Россия»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Роста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Российская партия пенсионеров "За справедливость"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"Коммунисты России"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Партия "Родина"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Другая партия (укажите)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Приду и испорчу бюллетень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Не стал бы участвовать в выборах</w:t>
            </w:r>
          </w:p>
        </w:tc>
      </w:tr>
      <w:tr w:rsidR="00801B60" w:rsidRPr="00E17659" w:rsidTr="00DB557B">
        <w:trPr>
          <w:trHeight w:val="26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Default="00801B60" w:rsidP="00801B60">
      <w:pPr>
        <w:rPr>
          <w:rFonts w:asciiTheme="minorHAnsi" w:hAnsiTheme="minorHAnsi" w:cstheme="minorHAnsi"/>
        </w:rPr>
      </w:pPr>
    </w:p>
    <w:p w:rsidR="00801B60" w:rsidRDefault="00801B60" w:rsidP="00801B60">
      <w:pPr>
        <w:pStyle w:val="a3"/>
        <w:rPr>
          <w:rFonts w:asciiTheme="minorHAnsi" w:hAnsiTheme="minorHAnsi"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8"/>
        <w:gridCol w:w="9013"/>
      </w:tblGrid>
      <w:tr w:rsidR="00801B60" w:rsidRPr="00E17659" w:rsidTr="00DB557B">
        <w:tc>
          <w:tcPr>
            <w:tcW w:w="0" w:type="auto"/>
            <w:hideMark/>
          </w:tcPr>
          <w:p w:rsidR="00801B60" w:rsidRPr="00E17659" w:rsidRDefault="00801B60" w:rsidP="00DB557B">
            <w:pPr>
              <w:pStyle w:val="ID0"/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q11</w:t>
            </w:r>
          </w:p>
        </w:tc>
        <w:tc>
          <w:tcPr>
            <w:tcW w:w="0" w:type="auto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 xml:space="preserve">Сменим тему. Как Вы думаете, насколько вероятны сейчас в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в</w:t>
            </w: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ашем городе/сельском районе массовые акции протеста против падения уровня жизни, несправедливых действий властей, в защиту своих прав и свобод?</w:t>
            </w:r>
          </w:p>
        </w:tc>
      </w:tr>
    </w:tbl>
    <w:p w:rsidR="00801B60" w:rsidRPr="00E17659" w:rsidRDefault="00801B60" w:rsidP="00801B60">
      <w:pPr>
        <w:rPr>
          <w:rFonts w:asciiTheme="minorHAnsi" w:hAnsiTheme="minorHAnsi" w:cstheme="minorHAnsi"/>
          <w:i/>
        </w:rPr>
      </w:pPr>
      <w:r w:rsidRPr="00E17659">
        <w:rPr>
          <w:rFonts w:asciiTheme="minorHAnsi" w:hAnsiTheme="minorHAnsi" w:cstheme="minorHAnsi"/>
          <w:i/>
        </w:rPr>
        <w:t>зачитайте, 1 ответ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1-2, подождите 3-4 секунды и, если респондент не ответил, говорите: «или Вы затрудняетесь ответить»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Вполне возможны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Маловероятны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Pr="00E17659" w:rsidRDefault="00801B60" w:rsidP="00801B60">
      <w:pPr>
        <w:rPr>
          <w:rFonts w:asciiTheme="minorHAnsi" w:hAnsiTheme="minorHAnsi" w:cstheme="minorHAnsi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8"/>
        <w:gridCol w:w="9013"/>
      </w:tblGrid>
      <w:tr w:rsidR="00801B60" w:rsidRPr="00E17659" w:rsidTr="00DB557B">
        <w:tc>
          <w:tcPr>
            <w:tcW w:w="0" w:type="auto"/>
            <w:hideMark/>
          </w:tcPr>
          <w:p w:rsidR="00801B60" w:rsidRPr="00E17659" w:rsidRDefault="00801B60" w:rsidP="00DB557B">
            <w:pPr>
              <w:pStyle w:val="ID0"/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q12</w:t>
            </w:r>
          </w:p>
        </w:tc>
        <w:tc>
          <w:tcPr>
            <w:tcW w:w="0" w:type="auto"/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Если такого рода массовые выступления протеста состоятся, Вы лично примете в них участие или нет?</w:t>
            </w:r>
          </w:p>
        </w:tc>
      </w:tr>
    </w:tbl>
    <w:p w:rsidR="00801B60" w:rsidRPr="000145DD" w:rsidRDefault="00801B60" w:rsidP="00801B60">
      <w:pPr>
        <w:rPr>
          <w:rFonts w:asciiTheme="minorHAnsi" w:hAnsiTheme="minorHAnsi" w:cstheme="minorHAnsi"/>
          <w:i/>
        </w:rPr>
      </w:pPr>
      <w:r w:rsidRPr="00E17659">
        <w:rPr>
          <w:rFonts w:asciiTheme="minorHAnsi" w:hAnsiTheme="minorHAnsi" w:cstheme="minorHAnsi"/>
          <w:i/>
        </w:rPr>
        <w:lastRenderedPageBreak/>
        <w:t>зачитайте, 1 ответ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1-2, подождите 3-4 секунды и, если респондент не ответил, говорите: «или Вы затрудняетесь ответить»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415"/>
      </w:tblGrid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Скорее всего, приму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Скорее всего, не приму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Default="00801B60" w:rsidP="00801B60">
      <w:pPr>
        <w:pStyle w:val="a3"/>
        <w:rPr>
          <w:rFonts w:asciiTheme="minorHAnsi" w:hAnsiTheme="minorHAnsi" w:cstheme="minorHAnsi"/>
        </w:rPr>
      </w:pPr>
    </w:p>
    <w:p w:rsidR="00801B60" w:rsidRDefault="00801B60" w:rsidP="00801B60">
      <w:pPr>
        <w:pStyle w:val="a3"/>
        <w:rPr>
          <w:rFonts w:asciiTheme="minorHAnsi" w:hAnsiTheme="minorHAnsi" w:cstheme="minorHAnsi"/>
        </w:rPr>
      </w:pPr>
    </w:p>
    <w:p w:rsidR="00801B60" w:rsidRDefault="00801B60" w:rsidP="00801B60">
      <w:pPr>
        <w:pStyle w:val="a3"/>
        <w:rPr>
          <w:rFonts w:asciiTheme="minorHAnsi" w:hAnsiTheme="minorHAnsi" w:cstheme="minorHAnsi"/>
        </w:rPr>
      </w:pPr>
    </w:p>
    <w:p w:rsidR="00801B60" w:rsidRDefault="00801B60"/>
    <w:p w:rsidR="00801B60" w:rsidRPr="00E17659" w:rsidRDefault="00801B60" w:rsidP="00801B60">
      <w:pPr>
        <w:pStyle w:val="a3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d1. Сменим тему. </w:t>
      </w:r>
      <w:r w:rsidRPr="00E17659">
        <w:rPr>
          <w:rFonts w:asciiTheme="minorHAnsi" w:hAnsiTheme="minorHAnsi" w:cstheme="minorHAnsi"/>
          <w:b/>
        </w:rPr>
        <w:t>Пользуетесь ли Вы интернетом и если да, то как часто?</w:t>
      </w:r>
    </w:p>
    <w:p w:rsidR="00801B60" w:rsidRDefault="00801B60" w:rsidP="00801B60">
      <w:pPr>
        <w:pStyle w:val="a3"/>
        <w:rPr>
          <w:rFonts w:asciiTheme="minorHAnsi" w:hAnsiTheme="minorHAnsi" w:cstheme="minorHAnsi"/>
          <w:i/>
        </w:rPr>
      </w:pPr>
      <w:r w:rsidRPr="00E17659">
        <w:rPr>
          <w:rFonts w:asciiTheme="minorHAnsi" w:hAnsiTheme="minorHAnsi" w:cstheme="minorHAnsi"/>
          <w:i/>
        </w:rPr>
        <w:t>Интервьюер, зачитайте варианты ответа. Отметьте один ответ.</w:t>
      </w:r>
    </w:p>
    <w:p w:rsidR="00801B60" w:rsidRPr="00E17659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1. Провожу в интернете более 4 часов ежедневно</w:t>
      </w:r>
    </w:p>
    <w:p w:rsidR="00801B60" w:rsidRPr="00E17659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2. Пользуюсь интернетом ежедневно, менее 4 часов в день</w:t>
      </w:r>
    </w:p>
    <w:p w:rsidR="00801B60" w:rsidRPr="00E17659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3. Несколько раз в неделю</w:t>
      </w:r>
    </w:p>
    <w:p w:rsidR="00801B60" w:rsidRPr="00E17659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4. Несколько раз в месяц</w:t>
      </w:r>
    </w:p>
    <w:p w:rsidR="00801B60" w:rsidRPr="00E44C23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5. Эпизодически, но не менее 1 раза в полгода</w:t>
      </w:r>
    </w:p>
    <w:p w:rsidR="00801B60" w:rsidRPr="00E44C23" w:rsidRDefault="00801B60" w:rsidP="00801B60">
      <w:pPr>
        <w:tabs>
          <w:tab w:val="left" w:pos="142"/>
          <w:tab w:val="left" w:pos="284"/>
          <w:tab w:val="left" w:pos="426"/>
          <w:tab w:val="left" w:pos="993"/>
        </w:tabs>
        <w:jc w:val="both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96. Не пользуюсь</w:t>
      </w:r>
    </w:p>
    <w:p w:rsidR="00801B60" w:rsidRPr="00E17659" w:rsidRDefault="00801B60" w:rsidP="00801B60">
      <w:pPr>
        <w:rPr>
          <w:rFonts w:asciiTheme="minorHAnsi" w:hAnsiTheme="minorHAnsi" w:cstheme="minorHAnsi"/>
          <w:b/>
          <w:bCs/>
        </w:rPr>
      </w:pPr>
    </w:p>
    <w:p w:rsidR="00801B60" w:rsidRPr="00E17659" w:rsidRDefault="00801B60" w:rsidP="00801B60">
      <w:pPr>
        <w:rPr>
          <w:rFonts w:asciiTheme="minorHAnsi" w:hAnsiTheme="minorHAnsi" w:cstheme="minorHAnsi"/>
          <w:b/>
          <w:bCs/>
        </w:rPr>
      </w:pPr>
      <w:r w:rsidRPr="00E17659">
        <w:rPr>
          <w:rFonts w:asciiTheme="minorHAnsi" w:hAnsiTheme="minorHAnsi" w:cstheme="minorHAnsi"/>
          <w:b/>
          <w:bCs/>
          <w:lang w:val="en-US"/>
        </w:rPr>
        <w:t>TV</w:t>
      </w:r>
      <w:r w:rsidRPr="00E17659">
        <w:rPr>
          <w:rFonts w:asciiTheme="minorHAnsi" w:hAnsiTheme="minorHAnsi" w:cstheme="minorHAnsi"/>
          <w:b/>
          <w:bCs/>
        </w:rPr>
        <w:t>. Скажите, пожалуйста, смотрите ли Вы телевизор или нет? Если смотрите, то как часто?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(Интервьюер, зачитайте варианты ответов. Один ответ)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1. Смотрю более 4 часов ежедневно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2. Смотрю ежедневно, менее 4 часов в день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3. Смотрю несколько раз в неделю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4. Смотрю несколько раз в месяц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5. Смотрю эпизодически, но не менее 1 раза в полгода</w:t>
      </w:r>
    </w:p>
    <w:p w:rsidR="00801B60" w:rsidRPr="00E17659" w:rsidRDefault="00801B60" w:rsidP="00801B60">
      <w:pPr>
        <w:pStyle w:val="a3"/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6. Не смотрю</w:t>
      </w:r>
    </w:p>
    <w:p w:rsidR="00801B60" w:rsidRPr="00E17659" w:rsidRDefault="00801B60" w:rsidP="00801B60">
      <w:pPr>
        <w:rPr>
          <w:rFonts w:asciiTheme="minorHAnsi" w:hAnsiTheme="minorHAnsi" w:cstheme="minorHAnsi"/>
          <w:b/>
          <w:bCs/>
        </w:rPr>
      </w:pPr>
    </w:p>
    <w:p w:rsidR="00801B60" w:rsidRPr="00E17659" w:rsidRDefault="00801B60" w:rsidP="00801B60">
      <w:pPr>
        <w:tabs>
          <w:tab w:val="left" w:pos="504"/>
        </w:tabs>
        <w:jc w:val="both"/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DOHOD</w:t>
      </w:r>
      <w:r w:rsidRPr="00E17659">
        <w:rPr>
          <w:rFonts w:asciiTheme="minorHAnsi" w:hAnsiTheme="minorHAnsi" w:cstheme="minorHAnsi"/>
          <w:b/>
          <w:color w:val="FF0000"/>
        </w:rPr>
        <w:t>-0.</w:t>
      </w:r>
      <w:r w:rsidRPr="00E17659">
        <w:rPr>
          <w:rFonts w:asciiTheme="minorHAnsi" w:hAnsiTheme="minorHAnsi" w:cstheme="minorHAnsi"/>
          <w:b/>
        </w:rPr>
        <w:t xml:space="preserve"> Как бы Вы оценили в </w:t>
      </w:r>
      <w:r w:rsidRPr="00E17659">
        <w:rPr>
          <w:rFonts w:asciiTheme="minorHAnsi" w:hAnsiTheme="minorHAnsi" w:cstheme="minorHAnsi"/>
          <w:b/>
          <w:color w:val="000000" w:themeColor="text1"/>
        </w:rPr>
        <w:t>настоящее</w:t>
      </w:r>
      <w:r w:rsidRPr="00E17659">
        <w:rPr>
          <w:rFonts w:asciiTheme="minorHAnsi" w:hAnsiTheme="minorHAnsi" w:cstheme="minorHAnsi"/>
          <w:b/>
        </w:rPr>
        <w:t xml:space="preserve"> время материальное положение Вашей семьи - Вас и Ваших родственников, постоянно проживающих вместе с Вами?</w:t>
      </w:r>
    </w:p>
    <w:p w:rsidR="00801B60" w:rsidRPr="00F90631" w:rsidRDefault="00801B60" w:rsidP="00801B60">
      <w:pPr>
        <w:rPr>
          <w:rFonts w:asciiTheme="minorHAnsi" w:hAnsiTheme="minorHAnsi" w:cstheme="minorHAnsi"/>
          <w:i/>
        </w:rPr>
      </w:pPr>
      <w:r w:rsidRPr="00F90631">
        <w:rPr>
          <w:rFonts w:asciiTheme="minorHAnsi" w:hAnsiTheme="minorHAnsi" w:cstheme="minorHAnsi"/>
          <w:i/>
        </w:rPr>
        <w:t>зачитайте, 1 ответ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1-5, подождите 3-4 секунды и, если респондент не ответил, говорите: «или Вы затрудняетесь ответить»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Очень хорошее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Хорошее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Среднее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Плохое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Очень плохое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E17659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Default="00801B60" w:rsidP="00801B60">
      <w:pPr>
        <w:tabs>
          <w:tab w:val="left" w:pos="624"/>
        </w:tabs>
        <w:rPr>
          <w:rFonts w:asciiTheme="minorHAnsi" w:hAnsiTheme="minorHAnsi" w:cstheme="minorHAnsi"/>
          <w:b/>
          <w:color w:val="FF0000"/>
        </w:rPr>
      </w:pPr>
    </w:p>
    <w:p w:rsidR="00801B60" w:rsidRDefault="00801B60" w:rsidP="00801B60">
      <w:pPr>
        <w:tabs>
          <w:tab w:val="left" w:pos="504"/>
        </w:tabs>
        <w:jc w:val="both"/>
        <w:rPr>
          <w:rFonts w:asciiTheme="minorHAnsi" w:hAnsiTheme="minorHAnsi" w:cstheme="minorHAnsi"/>
          <w:color w:val="000000" w:themeColor="text1"/>
        </w:rPr>
      </w:pPr>
      <w:r w:rsidRPr="00E4181B">
        <w:rPr>
          <w:rFonts w:asciiTheme="minorHAnsi" w:hAnsiTheme="minorHAnsi" w:cstheme="minorHAnsi"/>
          <w:b/>
          <w:color w:val="FF0000"/>
          <w:lang w:val="en-US"/>
        </w:rPr>
        <w:t>DOHOD</w:t>
      </w:r>
      <w:r>
        <w:rPr>
          <w:rFonts w:asciiTheme="minorHAnsi" w:hAnsiTheme="minorHAnsi" w:cstheme="minorHAnsi"/>
          <w:b/>
          <w:color w:val="FF0000"/>
        </w:rPr>
        <w:t>.</w:t>
      </w:r>
      <w:r w:rsidRPr="00E4181B">
        <w:rPr>
          <w:rFonts w:asciiTheme="minorHAnsi" w:hAnsiTheme="minorHAnsi" w:cstheme="minorHAnsi"/>
          <w:b/>
          <w:color w:val="000000" w:themeColor="text1"/>
        </w:rPr>
        <w:t xml:space="preserve">Я зачитаю характеристики групп. Скажите, какая в большей степени соответствует Вашему положению? </w:t>
      </w:r>
      <w:r w:rsidRPr="00E4181B">
        <w:rPr>
          <w:rFonts w:asciiTheme="minorHAnsi" w:hAnsiTheme="minorHAnsi" w:cstheme="minorHAnsi"/>
          <w:color w:val="000000" w:themeColor="text1"/>
        </w:rPr>
        <w:t>Интервьюер, зачитайте варианты ответа! Отметить 1 ответ.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1-6, подождите 3-4 секунды и, если респондент не ответил, говорите: «или Вы затрудняетесь ответить»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9131"/>
      </w:tblGrid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Мы едва сводим концы с концами. Денег не хватает даже на продукты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На продукты денег хватает, но покупка одежды уже затруднительна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Денег хватает на продукты и одежду, но покупка холодильника, телевизора, мебели – для нас проблема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Мы можем без труда купить холодильник, телевизор, мебель, но на большее денег нет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Мы можем без труда купить автомобиль, но на большее – квартиру, дачу - денег нет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Мы можем позволить себе практически все: машину, квартиру, дачу и многое другое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181B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4181B" w:rsidRDefault="00801B60" w:rsidP="00801B60">
      <w:pPr>
        <w:rPr>
          <w:rFonts w:asciiTheme="minorHAnsi" w:hAnsiTheme="minorHAnsi" w:cstheme="minorHAnsi"/>
        </w:rPr>
      </w:pPr>
    </w:p>
    <w:p w:rsidR="00801B60" w:rsidRPr="00E17659" w:rsidRDefault="00801B60" w:rsidP="00801B60">
      <w:pPr>
        <w:tabs>
          <w:tab w:val="left" w:pos="624"/>
        </w:tabs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PROF</w:t>
      </w:r>
      <w:r w:rsidRPr="00E17659">
        <w:rPr>
          <w:rFonts w:asciiTheme="minorHAnsi" w:hAnsiTheme="minorHAnsi" w:cstheme="minorHAnsi"/>
          <w:b/>
          <w:color w:val="FF0000"/>
        </w:rPr>
        <w:t>.</w:t>
      </w:r>
      <w:r w:rsidRPr="00E17659">
        <w:rPr>
          <w:rFonts w:asciiTheme="minorHAnsi" w:hAnsiTheme="minorHAnsi" w:cstheme="minorHAnsi"/>
          <w:b/>
        </w:rPr>
        <w:t xml:space="preserve"> Сменим тему. КАКОВО ВАШЕ ОСНОВНОЕ ЗАНЯТИЕ В НАСТОЯЩИЙ МОМЕНТ? </w:t>
      </w:r>
    </w:p>
    <w:p w:rsidR="00801B60" w:rsidRPr="00F90631" w:rsidRDefault="00801B60" w:rsidP="00801B60">
      <w:pPr>
        <w:rPr>
          <w:rFonts w:asciiTheme="minorHAnsi" w:hAnsiTheme="minorHAnsi" w:cstheme="minorHAnsi"/>
          <w:i/>
        </w:rPr>
      </w:pPr>
      <w:r w:rsidRPr="00F90631">
        <w:rPr>
          <w:rFonts w:asciiTheme="minorHAnsi" w:hAnsiTheme="minorHAnsi" w:cstheme="minorHAnsi"/>
          <w:i/>
        </w:rPr>
        <w:t>зачитайте, 1 ответ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1-7, подождите 3-4 секунды и, если респондент не ответил, говорите: «или Вы затрудняетесь ответить»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9131"/>
      </w:tblGrid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 xml:space="preserve">Неработающий пенсионер (в том числе по инвалидности) </w:t>
            </w:r>
            <w:r w:rsidRPr="00E17659">
              <w:rPr>
                <w:rFonts w:asciiTheme="minorHAnsi" w:hAnsiTheme="minorHAnsi" w:cstheme="minorHAnsi"/>
                <w:color w:val="FF0000"/>
              </w:rPr>
              <w:t xml:space="preserve">– Переход к вопросу </w:t>
            </w: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INCOME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1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Работающий пенсионер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 xml:space="preserve">Неработающий учащийся, студент </w:t>
            </w:r>
            <w:r w:rsidRPr="00E17659">
              <w:rPr>
                <w:rFonts w:asciiTheme="minorHAnsi" w:hAnsiTheme="minorHAnsi" w:cstheme="minorHAnsi"/>
                <w:color w:val="FF0000"/>
              </w:rPr>
              <w:t xml:space="preserve">– Переход к вопросу </w:t>
            </w: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INCOME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1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Работающий учащийся, студент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 xml:space="preserve">Временно не работаю, безработный </w:t>
            </w:r>
            <w:r w:rsidRPr="00E17659">
              <w:rPr>
                <w:rFonts w:asciiTheme="minorHAnsi" w:hAnsiTheme="minorHAnsi" w:cstheme="minorHAnsi"/>
                <w:color w:val="FF0000"/>
              </w:rPr>
              <w:t xml:space="preserve">–Переход к вопросу </w:t>
            </w: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INCOME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1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 xml:space="preserve">Занят домашним хозяйством, нахожусь в декретном отпуске, отпуске по уходу за ребенком </w:t>
            </w:r>
            <w:r w:rsidRPr="00E17659">
              <w:rPr>
                <w:rFonts w:asciiTheme="minorHAnsi" w:hAnsiTheme="minorHAnsi" w:cstheme="minorHAnsi"/>
                <w:color w:val="FF0000"/>
              </w:rPr>
              <w:t xml:space="preserve">– Переход к вопросу </w:t>
            </w: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INCOME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1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Работаю (за исключением находящихся в декретном отпуске, подрабатывающих студентов, пенсионеров)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 xml:space="preserve">Затрудняюсь ответить </w:t>
            </w:r>
            <w:r w:rsidRPr="00E17659">
              <w:rPr>
                <w:rFonts w:asciiTheme="minorHAnsi" w:hAnsiTheme="minorHAnsi" w:cstheme="minorHAnsi"/>
                <w:color w:val="FF0000"/>
              </w:rPr>
              <w:t xml:space="preserve">– Переход к вопросу </w:t>
            </w:r>
            <w:r w:rsidRPr="00E17659">
              <w:rPr>
                <w:rFonts w:asciiTheme="minorHAnsi" w:hAnsiTheme="minorHAnsi" w:cstheme="minorHAnsi"/>
                <w:b/>
                <w:color w:val="FF0000"/>
                <w:lang w:val="en-US"/>
              </w:rPr>
              <w:t>INCOME</w:t>
            </w:r>
            <w:r w:rsidRPr="00E17659">
              <w:rPr>
                <w:rFonts w:asciiTheme="minorHAnsi" w:hAnsiTheme="minorHAnsi" w:cstheme="minorHAnsi"/>
                <w:b/>
                <w:color w:val="FF0000"/>
              </w:rPr>
              <w:t>1</w:t>
            </w:r>
          </w:p>
        </w:tc>
      </w:tr>
    </w:tbl>
    <w:p w:rsidR="00801B60" w:rsidRDefault="00801B60" w:rsidP="00801B60">
      <w:pPr>
        <w:tabs>
          <w:tab w:val="left" w:pos="624"/>
        </w:tabs>
        <w:ind w:left="108"/>
        <w:rPr>
          <w:rFonts w:asciiTheme="minorHAnsi" w:hAnsiTheme="minorHAnsi" w:cstheme="minorHAnsi"/>
          <w:b/>
          <w:color w:val="FF0000"/>
        </w:rPr>
      </w:pPr>
    </w:p>
    <w:p w:rsidR="00015DA6" w:rsidRDefault="00015DA6" w:rsidP="00801B60">
      <w:pPr>
        <w:tabs>
          <w:tab w:val="left" w:pos="624"/>
        </w:tabs>
        <w:ind w:left="108"/>
        <w:rPr>
          <w:rFonts w:asciiTheme="minorHAnsi" w:hAnsiTheme="minorHAnsi" w:cstheme="minorHAnsi"/>
          <w:b/>
          <w:color w:val="FF0000"/>
        </w:rPr>
      </w:pPr>
    </w:p>
    <w:p w:rsidR="00015DA6" w:rsidRPr="00E17659" w:rsidRDefault="00015DA6" w:rsidP="00801B60">
      <w:pPr>
        <w:tabs>
          <w:tab w:val="left" w:pos="624"/>
        </w:tabs>
        <w:ind w:left="108"/>
        <w:rPr>
          <w:rFonts w:asciiTheme="minorHAnsi" w:hAnsiTheme="minorHAnsi" w:cstheme="minorHAnsi"/>
          <w:b/>
          <w:color w:val="FF0000"/>
        </w:rPr>
      </w:pPr>
    </w:p>
    <w:p w:rsidR="00801B60" w:rsidRPr="00534E51" w:rsidRDefault="00801B60" w:rsidP="00801B60">
      <w:pPr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7689"/>
      </w:tblGrid>
      <w:tr w:rsidR="00801B60" w:rsidRPr="009178DA" w:rsidTr="00DB557B">
        <w:tc>
          <w:tcPr>
            <w:tcW w:w="0" w:type="auto"/>
          </w:tcPr>
          <w:p w:rsidR="00801B60" w:rsidRPr="00DD03BF" w:rsidRDefault="00801B60" w:rsidP="00DB557B">
            <w:pPr>
              <w:pStyle w:val="ID0"/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DD03BF">
              <w:rPr>
                <w:rFonts w:asciiTheme="minorHAnsi" w:hAnsiTheme="minorHAnsi" w:cstheme="minorHAnsi"/>
                <w:color w:val="FF0000"/>
              </w:rPr>
              <w:t>d3.</w:t>
            </w:r>
          </w:p>
        </w:tc>
        <w:tc>
          <w:tcPr>
            <w:tcW w:w="0" w:type="auto"/>
          </w:tcPr>
          <w:p w:rsidR="00801B60" w:rsidRPr="009E144F" w:rsidRDefault="00801B60" w:rsidP="00DB557B">
            <w:pPr>
              <w:rPr>
                <w:rFonts w:asciiTheme="minorHAnsi" w:hAnsiTheme="minorHAnsi" w:cstheme="minorHAnsi"/>
                <w:b/>
              </w:rPr>
            </w:pPr>
            <w:r w:rsidRPr="009E144F">
              <w:rPr>
                <w:rFonts w:asciiTheme="minorHAnsi" w:hAnsiTheme="minorHAnsi" w:cstheme="minorHAnsi"/>
                <w:b/>
              </w:rPr>
              <w:t>Уточните, пожалуйста, Вы работаете в коммерческой или бюджетной сфере?</w:t>
            </w:r>
          </w:p>
        </w:tc>
      </w:tr>
    </w:tbl>
    <w:p w:rsidR="00801B60" w:rsidRPr="009178DA" w:rsidRDefault="00801B60" w:rsidP="00801B60">
      <w:pPr>
        <w:pStyle w:val="a9"/>
        <w:spacing w:after="0" w:line="240" w:lineRule="auto"/>
        <w:rPr>
          <w:rFonts w:asciiTheme="minorHAnsi" w:hAnsiTheme="minorHAnsi" w:cstheme="minorHAnsi"/>
        </w:rPr>
      </w:pPr>
      <w:r w:rsidRPr="009178DA">
        <w:rPr>
          <w:rFonts w:asciiTheme="minorHAnsi" w:hAnsiTheme="minorHAnsi" w:cstheme="minorHAnsi"/>
        </w:rPr>
        <w:t>Интервьюер! Зачитайте варианты ответа!</w:t>
      </w:r>
    </w:p>
    <w:p w:rsidR="00801B60" w:rsidRPr="009178DA" w:rsidRDefault="00801B60" w:rsidP="00801B60">
      <w:pPr>
        <w:rPr>
          <w:rFonts w:asciiTheme="minorHAnsi" w:hAnsiTheme="minorHAnsi" w:cstheme="minorHAnsi"/>
        </w:rPr>
      </w:pPr>
      <w:r w:rsidRPr="009178DA">
        <w:rPr>
          <w:rFonts w:asciiTheme="minorHAnsi" w:hAnsiTheme="minorHAnsi" w:cstheme="minorHAnsi"/>
        </w:rPr>
        <w:t>Отметить 1 ответ.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3221"/>
      </w:tblGrid>
      <w:tr w:rsidR="00801B60" w:rsidRPr="009178DA" w:rsidTr="00DB557B">
        <w:tc>
          <w:tcPr>
            <w:tcW w:w="0" w:type="auto"/>
          </w:tcPr>
          <w:p w:rsidR="00801B60" w:rsidRPr="009178DA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178DA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9178DA" w:rsidRDefault="00801B60" w:rsidP="00DB557B">
            <w:pPr>
              <w:rPr>
                <w:rFonts w:asciiTheme="minorHAnsi" w:hAnsiTheme="minorHAnsi" w:cstheme="minorHAnsi"/>
              </w:rPr>
            </w:pPr>
            <w:r w:rsidRPr="009178DA">
              <w:rPr>
                <w:rFonts w:asciiTheme="minorHAnsi" w:hAnsiTheme="minorHAnsi" w:cstheme="minorHAnsi"/>
              </w:rPr>
              <w:t>Работаю в коммерческой сфере</w:t>
            </w:r>
          </w:p>
        </w:tc>
      </w:tr>
      <w:tr w:rsidR="00801B60" w:rsidRPr="009178DA" w:rsidTr="00DB557B">
        <w:tc>
          <w:tcPr>
            <w:tcW w:w="0" w:type="auto"/>
          </w:tcPr>
          <w:p w:rsidR="00801B60" w:rsidRPr="009178DA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178DA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9178DA" w:rsidRDefault="00801B60" w:rsidP="00DB557B">
            <w:pPr>
              <w:rPr>
                <w:rFonts w:asciiTheme="minorHAnsi" w:hAnsiTheme="minorHAnsi" w:cstheme="minorHAnsi"/>
              </w:rPr>
            </w:pPr>
            <w:r w:rsidRPr="009178DA">
              <w:rPr>
                <w:rFonts w:asciiTheme="minorHAnsi" w:hAnsiTheme="minorHAnsi" w:cstheme="minorHAnsi"/>
              </w:rPr>
              <w:t>Работаю в бюджетной сфере</w:t>
            </w:r>
          </w:p>
        </w:tc>
      </w:tr>
      <w:tr w:rsidR="00801B60" w:rsidRPr="00E4181B" w:rsidTr="00DB557B">
        <w:tc>
          <w:tcPr>
            <w:tcW w:w="0" w:type="auto"/>
          </w:tcPr>
          <w:p w:rsidR="00801B60" w:rsidRPr="009178DA" w:rsidRDefault="00801B60" w:rsidP="00DB557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178DA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4181B" w:rsidRDefault="00801B60" w:rsidP="00DB557B">
            <w:pPr>
              <w:rPr>
                <w:rFonts w:asciiTheme="minorHAnsi" w:hAnsiTheme="minorHAnsi" w:cstheme="minorHAnsi"/>
              </w:rPr>
            </w:pPr>
            <w:r w:rsidRPr="009178DA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Pr="00E4181B" w:rsidRDefault="00801B60" w:rsidP="00801B60">
      <w:pPr>
        <w:jc w:val="both"/>
        <w:rPr>
          <w:rFonts w:asciiTheme="minorHAnsi" w:hAnsiTheme="minorHAnsi" w:cstheme="minorHAnsi"/>
          <w:b/>
          <w:color w:val="FF0000"/>
        </w:rPr>
      </w:pPr>
    </w:p>
    <w:p w:rsidR="00801B60" w:rsidRPr="00E17659" w:rsidRDefault="00801B60" w:rsidP="00801B60">
      <w:pPr>
        <w:jc w:val="both"/>
        <w:rPr>
          <w:rFonts w:asciiTheme="minorHAnsi" w:hAnsiTheme="minorHAnsi" w:cstheme="minorHAnsi"/>
          <w:b/>
          <w:smallCaps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INCOME</w:t>
      </w:r>
      <w:r w:rsidRPr="00E17659">
        <w:rPr>
          <w:rFonts w:asciiTheme="minorHAnsi" w:hAnsiTheme="minorHAnsi" w:cstheme="minorHAnsi"/>
          <w:b/>
          <w:color w:val="FF0000"/>
        </w:rPr>
        <w:t>1.</w:t>
      </w:r>
      <w:r w:rsidRPr="00E17659">
        <w:rPr>
          <w:rFonts w:asciiTheme="minorHAnsi" w:hAnsiTheme="minorHAnsi" w:cstheme="minorHAnsi"/>
          <w:b/>
        </w:rPr>
        <w:t xml:space="preserve"> Вспомните, пожалуйста, все источники доходов членов Вашей семьи. И скажите, пожалуйста, каким был общий доход Вашей семьи за прошлый месяц? (Интервьюер! Если респондент говорит, что доход семьи нестабилен и меняется от месяца к</w:t>
      </w:r>
      <w:r w:rsidRPr="00E17659">
        <w:rPr>
          <w:rFonts w:asciiTheme="minorHAnsi" w:hAnsiTheme="minorHAnsi" w:cstheme="minorHAnsi"/>
          <w:b/>
          <w:smallCaps/>
        </w:rPr>
        <w:t xml:space="preserve"> месяцу, обратите его внимание на то, что вас интересует именно сумма за последний месяц, открытый вопрос, один ответ)</w:t>
      </w:r>
    </w:p>
    <w:p w:rsidR="00801B60" w:rsidRPr="00020AC8" w:rsidRDefault="00801B60" w:rsidP="00801B60">
      <w:pPr>
        <w:rPr>
          <w:rFonts w:asciiTheme="minorHAnsi" w:hAnsiTheme="minorHAnsi" w:cstheme="minorHAnsi"/>
          <w:b/>
          <w:color w:val="FF0000"/>
          <w:lang w:val="en-US"/>
        </w:rPr>
      </w:pPr>
      <w:r w:rsidRPr="00E17659">
        <w:rPr>
          <w:rFonts w:asciiTheme="minorHAnsi" w:hAnsiTheme="minorHAnsi" w:cstheme="minorHAnsi"/>
        </w:rPr>
        <w:t>_________________</w:t>
      </w:r>
      <w:r w:rsidRPr="00E17659">
        <w:rPr>
          <w:rFonts w:asciiTheme="minorHAnsi" w:hAnsiTheme="minorHAnsi" w:cstheme="minorHAnsi"/>
          <w:color w:val="FF0000"/>
          <w:lang w:val="en-US"/>
        </w:rPr>
        <w:sym w:font="Wingdings" w:char="F0E8"/>
      </w:r>
      <w:r w:rsidRPr="00020AC8">
        <w:rPr>
          <w:rFonts w:asciiTheme="minorHAnsi" w:hAnsiTheme="minorHAnsi" w:cstheme="minorHAnsi"/>
          <w:b/>
          <w:color w:val="FF0000"/>
        </w:rPr>
        <w:t xml:space="preserve">Переход к вопросу </w:t>
      </w:r>
      <w:r w:rsidRPr="00020AC8">
        <w:rPr>
          <w:rFonts w:asciiTheme="minorHAnsi" w:hAnsiTheme="minorHAnsi" w:cstheme="minorHAnsi"/>
          <w:b/>
          <w:color w:val="FF0000"/>
          <w:lang w:val="en-US"/>
        </w:rPr>
        <w:t>INCOME3</w:t>
      </w:r>
    </w:p>
    <w:p w:rsidR="00801B60" w:rsidRPr="00E17659" w:rsidRDefault="00801B60" w:rsidP="00801B6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3373"/>
      </w:tblGrid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17659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(НЕ ЗАЧИТЫВАТЬ) </w:t>
            </w:r>
            <w:r w:rsidRPr="00E17659">
              <w:rPr>
                <w:rFonts w:asciiTheme="minorHAnsi" w:hAnsiTheme="minorHAnsi" w:cstheme="minorHAnsi"/>
                <w:color w:val="000000" w:themeColor="text1"/>
              </w:rPr>
              <w:t>Отказ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от ответа</w:t>
            </w:r>
          </w:p>
        </w:tc>
      </w:tr>
    </w:tbl>
    <w:p w:rsidR="00801B60" w:rsidRPr="00E17659" w:rsidRDefault="00801B60" w:rsidP="00801B60">
      <w:pPr>
        <w:rPr>
          <w:rFonts w:asciiTheme="minorHAnsi" w:hAnsiTheme="minorHAnsi" w:cstheme="minorHAnsi"/>
        </w:rPr>
      </w:pPr>
    </w:p>
    <w:p w:rsidR="00801B60" w:rsidRDefault="00801B60" w:rsidP="00801B60">
      <w:pPr>
        <w:tabs>
          <w:tab w:val="left" w:pos="624"/>
        </w:tabs>
        <w:rPr>
          <w:rFonts w:asciiTheme="minorHAnsi" w:hAnsiTheme="minorHAnsi" w:cstheme="minorHAnsi"/>
          <w:b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INCOME</w:t>
      </w:r>
      <w:r w:rsidRPr="00E17659">
        <w:rPr>
          <w:rFonts w:asciiTheme="minorHAnsi" w:hAnsiTheme="minorHAnsi" w:cstheme="minorHAnsi"/>
          <w:b/>
          <w:color w:val="FF0000"/>
        </w:rPr>
        <w:t>2.</w:t>
      </w:r>
      <w:r w:rsidRPr="00E17659">
        <w:rPr>
          <w:rFonts w:asciiTheme="minorHAnsi" w:hAnsiTheme="minorHAnsi" w:cstheme="minorHAnsi"/>
          <w:b/>
        </w:rPr>
        <w:t xml:space="preserve"> Если Вам легче назвать примерный интервал, а не точную сумму, то я буду зачитывать интервалы, а Вы остановите меня, пожалуйста, на том, который ближе всего к общему семейному доходу за последний месяц.</w:t>
      </w:r>
    </w:p>
    <w:p w:rsidR="00801B60" w:rsidRPr="00F90631" w:rsidRDefault="00801B60" w:rsidP="00801B60">
      <w:pPr>
        <w:rPr>
          <w:rFonts w:asciiTheme="minorHAnsi" w:hAnsiTheme="minorHAnsi" w:cstheme="minorHAnsi"/>
          <w:i/>
        </w:rPr>
      </w:pPr>
      <w:r w:rsidRPr="00F90631">
        <w:rPr>
          <w:rFonts w:asciiTheme="minorHAnsi" w:hAnsiTheme="minorHAnsi" w:cstheme="minorHAnsi"/>
          <w:i/>
        </w:rPr>
        <w:t>зачитайте, 1 ответ</w:t>
      </w:r>
    </w:p>
    <w:p w:rsidR="00801B60" w:rsidRPr="006B167A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6B167A">
        <w:rPr>
          <w:rFonts w:asciiTheme="minorHAnsi" w:hAnsiTheme="minorHAnsi" w:cstheme="minorHAnsi"/>
          <w:i/>
          <w:color w:val="000000" w:themeColor="text1"/>
        </w:rPr>
        <w:t>ИНТЕРВЬЮЕР, при озвучивании вариантов ответа сначала зачитайте варианты ответа 1-18, подождите 3-4 секунды и, если респондент не ответил, говорите: «или Вы затрудняетесь ответить»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3006"/>
      </w:tblGrid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Менее 1500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1501 до 3000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3,001 до 5,000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5,001 до 8,000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8,001 до 10,000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10,001 до 15,000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15,001 до 20,000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20,001 до 25,000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25,001 до 30,000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30,001 до 40,000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40,001 до 50,000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50,001 до 60,000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60,001 до 70,000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70,001 до 80,000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80,001 до 90,000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90,001 до 100,000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От 100,001 до 120,000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Свыше 120000 рублей</w:t>
            </w:r>
          </w:p>
        </w:tc>
      </w:tr>
      <w:tr w:rsidR="00801B60" w:rsidRPr="00E17659" w:rsidTr="00DB55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  <w:b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B60" w:rsidRPr="00E17659" w:rsidRDefault="00801B60" w:rsidP="00DB557B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E17659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Pr="00E17659" w:rsidRDefault="00801B60" w:rsidP="00801B60">
      <w:pPr>
        <w:rPr>
          <w:rFonts w:asciiTheme="minorHAnsi" w:hAnsiTheme="minorHAnsi" w:cstheme="minorHAnsi"/>
        </w:rPr>
      </w:pPr>
    </w:p>
    <w:p w:rsidR="00801B60" w:rsidRPr="00E17659" w:rsidRDefault="00801B60" w:rsidP="00801B60">
      <w:pPr>
        <w:tabs>
          <w:tab w:val="left" w:pos="624"/>
        </w:tabs>
        <w:rPr>
          <w:rFonts w:asciiTheme="minorHAnsi" w:hAnsiTheme="minorHAnsi" w:cstheme="minorHAnsi"/>
          <w:b/>
          <w:caps/>
        </w:rPr>
      </w:pPr>
      <w:r w:rsidRPr="00E17659">
        <w:rPr>
          <w:rFonts w:asciiTheme="minorHAnsi" w:hAnsiTheme="minorHAnsi" w:cstheme="minorHAnsi"/>
          <w:b/>
          <w:color w:val="FF0000"/>
          <w:lang w:val="en-US"/>
        </w:rPr>
        <w:t>INCOME</w:t>
      </w:r>
      <w:r w:rsidRPr="00E17659">
        <w:rPr>
          <w:rFonts w:asciiTheme="minorHAnsi" w:hAnsiTheme="minorHAnsi" w:cstheme="minorHAnsi"/>
          <w:b/>
          <w:color w:val="FF0000"/>
        </w:rPr>
        <w:t>3</w:t>
      </w:r>
      <w:r w:rsidRPr="00E17659">
        <w:rPr>
          <w:rFonts w:asciiTheme="minorHAnsi" w:hAnsiTheme="minorHAnsi" w:cstheme="minorHAnsi"/>
          <w:b/>
          <w:caps/>
        </w:rPr>
        <w:t xml:space="preserve">. </w:t>
      </w:r>
      <w:r w:rsidRPr="00E17659">
        <w:rPr>
          <w:rFonts w:asciiTheme="minorHAnsi" w:hAnsiTheme="minorHAnsi" w:cstheme="minorHAnsi"/>
          <w:b/>
        </w:rPr>
        <w:t xml:space="preserve">Сколько человек проживает вместе с Вами, включая Вас лично и всех детей? </w:t>
      </w:r>
    </w:p>
    <w:p w:rsidR="00801B60" w:rsidRPr="00F90631" w:rsidRDefault="00801B60" w:rsidP="00801B60">
      <w:pPr>
        <w:rPr>
          <w:rFonts w:asciiTheme="minorHAnsi" w:hAnsiTheme="minorHAnsi" w:cstheme="minorHAnsi"/>
          <w:i/>
        </w:rPr>
      </w:pPr>
      <w:r w:rsidRPr="00F90631">
        <w:rPr>
          <w:rFonts w:asciiTheme="minorHAnsi" w:hAnsiTheme="minorHAnsi" w:cstheme="minorHAnsi"/>
          <w:i/>
        </w:rPr>
        <w:t>открытый вопрос, запишите число</w:t>
      </w:r>
    </w:p>
    <w:p w:rsidR="00801B60" w:rsidRPr="00E17659" w:rsidRDefault="00801B60" w:rsidP="00801B60">
      <w:pPr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>Если респондент говорит, что кроме него никого нет, то поставьте 1</w:t>
      </w:r>
    </w:p>
    <w:p w:rsidR="00801B60" w:rsidRPr="00E17659" w:rsidRDefault="00801B60" w:rsidP="00801B60">
      <w:pPr>
        <w:numPr>
          <w:ilvl w:val="0"/>
          <w:numId w:val="3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</w:t>
      </w:r>
    </w:p>
    <w:p w:rsidR="00801B60" w:rsidRPr="00E17659" w:rsidRDefault="00801B60" w:rsidP="00801B60">
      <w:pPr>
        <w:rPr>
          <w:rFonts w:asciiTheme="minorHAnsi" w:hAnsiTheme="minorHAnsi" w:cstheme="minorHAnsi"/>
        </w:rPr>
      </w:pPr>
      <w:r w:rsidRPr="00E17659">
        <w:rPr>
          <w:rFonts w:asciiTheme="minorHAnsi" w:hAnsiTheme="minorHAnsi" w:cstheme="minorHAnsi"/>
        </w:rPr>
        <w:t xml:space="preserve">99. </w:t>
      </w:r>
      <w:r>
        <w:rPr>
          <w:rFonts w:asciiTheme="minorHAnsi" w:hAnsiTheme="minorHAnsi" w:cstheme="minorHAnsi"/>
        </w:rPr>
        <w:t xml:space="preserve">(НЕ ЗАЧИТЫВАТЬ) </w:t>
      </w:r>
      <w:r w:rsidRPr="00E17659">
        <w:rPr>
          <w:rFonts w:asciiTheme="minorHAnsi" w:hAnsiTheme="minorHAnsi" w:cstheme="minorHAnsi"/>
        </w:rPr>
        <w:t>Затрудняюсь ответить</w:t>
      </w:r>
      <w:r>
        <w:rPr>
          <w:rFonts w:asciiTheme="minorHAnsi" w:hAnsiTheme="minorHAnsi" w:cstheme="minorHAnsi"/>
        </w:rPr>
        <w:t>/ Отказ от ответа</w:t>
      </w:r>
    </w:p>
    <w:p w:rsidR="00015DA6" w:rsidRDefault="00015DA6" w:rsidP="00801B60">
      <w:pPr>
        <w:ind w:right="141"/>
        <w:jc w:val="center"/>
        <w:rPr>
          <w:rFonts w:asciiTheme="minorHAnsi" w:hAnsiTheme="minorHAnsi" w:cstheme="minorHAnsi"/>
          <w:b/>
          <w:bCs/>
          <w:sz w:val="28"/>
          <w:highlight w:val="yellow"/>
        </w:rPr>
      </w:pPr>
    </w:p>
    <w:p w:rsidR="00015DA6" w:rsidRDefault="00015DA6" w:rsidP="00801B60">
      <w:pPr>
        <w:ind w:right="141"/>
        <w:jc w:val="center"/>
        <w:rPr>
          <w:rFonts w:asciiTheme="minorHAnsi" w:hAnsiTheme="minorHAnsi" w:cstheme="minorHAnsi"/>
          <w:b/>
          <w:bCs/>
          <w:sz w:val="28"/>
          <w:highlight w:val="yellow"/>
        </w:rPr>
      </w:pPr>
    </w:p>
    <w:p w:rsidR="00015DA6" w:rsidRPr="00E62F3A" w:rsidRDefault="00015DA6" w:rsidP="00015DA6">
      <w:pPr>
        <w:pStyle w:val="a3"/>
        <w:rPr>
          <w:rFonts w:asciiTheme="minorHAnsi" w:hAnsiTheme="minorHAnsi" w:cstheme="minorHAnsi"/>
          <w:color w:val="FF0000"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1"/>
        <w:gridCol w:w="8390"/>
      </w:tblGrid>
      <w:tr w:rsidR="00801B60" w:rsidRPr="00C670FB" w:rsidTr="008C362E">
        <w:trPr>
          <w:trHeight w:val="567"/>
        </w:trPr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  <w:b/>
              </w:rPr>
            </w:pPr>
            <w:r w:rsidRPr="00C670FB">
              <w:rPr>
                <w:rFonts w:asciiTheme="minorHAnsi" w:hAnsiTheme="minorHAnsi" w:cstheme="minorHAnsi"/>
                <w:b/>
              </w:rPr>
              <w:t xml:space="preserve">PROBLEM. 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  <w:b/>
              </w:rPr>
            </w:pPr>
            <w:r w:rsidRPr="00C670FB">
              <w:rPr>
                <w:rFonts w:asciiTheme="minorHAnsi" w:hAnsiTheme="minorHAnsi" w:cstheme="minorHAnsi"/>
                <w:b/>
                <w:lang w:val="en-US"/>
              </w:rPr>
              <w:t>C</w:t>
            </w:r>
            <w:proofErr w:type="spellStart"/>
            <w:r w:rsidRPr="00C670FB">
              <w:rPr>
                <w:rFonts w:asciiTheme="minorHAnsi" w:hAnsiTheme="minorHAnsi" w:cstheme="minorHAnsi"/>
                <w:b/>
              </w:rPr>
              <w:t>меним</w:t>
            </w:r>
            <w:proofErr w:type="spellEnd"/>
            <w:r w:rsidRPr="00C670FB">
              <w:rPr>
                <w:rFonts w:asciiTheme="minorHAnsi" w:hAnsiTheme="minorHAnsi" w:cstheme="minorHAnsi"/>
                <w:b/>
              </w:rPr>
              <w:t xml:space="preserve"> тему. Какие проблемы Вы считаете наиболее важными для страны в целом? Можете назвать до пяти проблем.</w:t>
            </w:r>
          </w:p>
        </w:tc>
      </w:tr>
    </w:tbl>
    <w:p w:rsidR="00801B60" w:rsidRPr="00C670FB" w:rsidRDefault="00801B60" w:rsidP="00801B60">
      <w:pPr>
        <w:pStyle w:val="a3"/>
        <w:rPr>
          <w:rFonts w:asciiTheme="minorHAnsi" w:hAnsiTheme="minorHAnsi" w:cstheme="minorHAnsi"/>
          <w:i/>
        </w:rPr>
      </w:pPr>
      <w:r w:rsidRPr="00C670FB">
        <w:rPr>
          <w:rFonts w:asciiTheme="minorHAnsi" w:hAnsiTheme="minorHAnsi" w:cstheme="minorHAnsi"/>
          <w:i/>
        </w:rPr>
        <w:t>Открытый вопрос, запишите ответы. Отметьте от 1 до 5 ответов.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  <w:tr w:rsidR="00801B60" w:rsidRPr="00C670FB" w:rsidTr="00DB557B">
        <w:tc>
          <w:tcPr>
            <w:tcW w:w="0" w:type="auto"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C670FB" w:rsidRDefault="00801B60" w:rsidP="00DB557B">
            <w:pPr>
              <w:pStyle w:val="a3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</w:tbl>
    <w:p w:rsidR="00801B60" w:rsidRDefault="00801B60" w:rsidP="00801B60">
      <w:pPr>
        <w:spacing w:line="259" w:lineRule="auto"/>
        <w:rPr>
          <w:rFonts w:asciiTheme="minorHAnsi" w:hAnsiTheme="minorHAnsi" w:cstheme="minorHAnsi"/>
        </w:rPr>
      </w:pPr>
    </w:p>
    <w:p w:rsidR="00801B60" w:rsidRPr="00C670FB" w:rsidRDefault="00801B60" w:rsidP="00801B60">
      <w:pPr>
        <w:pStyle w:val="a3"/>
        <w:tabs>
          <w:tab w:val="left" w:pos="504"/>
        </w:tabs>
        <w:rPr>
          <w:rFonts w:asciiTheme="minorHAnsi" w:hAnsiTheme="minorHAnsi" w:cstheme="minorHAnsi"/>
          <w:b/>
          <w:color w:val="000000" w:themeColor="text1"/>
        </w:rPr>
      </w:pPr>
      <w:r w:rsidRPr="00C670FB">
        <w:rPr>
          <w:rFonts w:asciiTheme="minorHAnsi" w:hAnsiTheme="minorHAnsi" w:cstheme="minorHAnsi"/>
          <w:b/>
          <w:color w:val="000000" w:themeColor="text1"/>
        </w:rPr>
        <w:t>2. В целом Вы одобряете или не одобряете деятельность:</w:t>
      </w:r>
    </w:p>
    <w:p w:rsidR="00801B60" w:rsidRPr="00C670FB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C670FB">
        <w:rPr>
          <w:rFonts w:asciiTheme="minorHAnsi" w:hAnsiTheme="minorHAnsi" w:cstheme="minorHAnsi"/>
          <w:i/>
          <w:color w:val="000000" w:themeColor="text1"/>
        </w:rPr>
        <w:t>Интервьюер, зачитайте варианты ответа в столбцах. Отметьте один ответ в каждой строке</w:t>
      </w:r>
    </w:p>
    <w:tbl>
      <w:tblPr>
        <w:tblStyle w:val="a5"/>
        <w:tblW w:w="9493" w:type="dxa"/>
        <w:tblInd w:w="0" w:type="dxa"/>
        <w:tblLook w:val="04A0" w:firstRow="1" w:lastRow="0" w:firstColumn="1" w:lastColumn="0" w:noHBand="0" w:noVBand="1"/>
      </w:tblPr>
      <w:tblGrid>
        <w:gridCol w:w="4957"/>
        <w:gridCol w:w="1276"/>
        <w:gridCol w:w="1275"/>
        <w:gridCol w:w="1985"/>
      </w:tblGrid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Одобряю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Не одобряю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Затрудняюсь ответить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d.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Представителя Президента в нашем федеральном округе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e.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Губернатора/главу нашей области, республики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f.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Главы администрации, мэра нашего города (поселка)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g.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Государственной Думы России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h.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Совета Федерации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i.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Политических партий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j.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Правоохранительных органов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k.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Средств массовой информации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l.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Российской армии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m.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Профсоюзов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n.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Судебной системы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o.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Общественной палаты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p.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Русской православной церкви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  <w:tr w:rsidR="00801B60" w:rsidRPr="00C670FB" w:rsidTr="00DB557B"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801B60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01B60">
              <w:rPr>
                <w:rFonts w:asciiTheme="minorHAnsi" w:hAnsiTheme="minorHAnsi" w:cstheme="minorHAnsi"/>
                <w:b/>
                <w:color w:val="000000" w:themeColor="text1"/>
              </w:rPr>
              <w:t xml:space="preserve">q. </w:t>
            </w:r>
            <w:r w:rsidRPr="00801B60">
              <w:rPr>
                <w:rFonts w:asciiTheme="minorHAnsi" w:hAnsiTheme="minorHAnsi" w:cstheme="minorHAnsi"/>
                <w:color w:val="000000" w:themeColor="text1"/>
              </w:rPr>
              <w:t>Политической оппозиции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B60" w:rsidRPr="00C670FB" w:rsidRDefault="00801B60" w:rsidP="00DB557B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670FB">
              <w:rPr>
                <w:rFonts w:asciiTheme="minorHAnsi" w:hAnsiTheme="minorHAnsi" w:cstheme="minorHAnsi"/>
              </w:rPr>
              <w:t>99</w:t>
            </w:r>
          </w:p>
        </w:tc>
      </w:tr>
    </w:tbl>
    <w:p w:rsidR="00801B60" w:rsidRPr="00C670FB" w:rsidRDefault="00801B60" w:rsidP="00801B60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8604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ss3.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Сменим тему. Если говорить в целом, в какой мере Вас устраивает или не устраивает...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i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 в каждой строке</w:t>
            </w:r>
          </w:p>
        </w:tc>
      </w:tr>
    </w:tbl>
    <w:tbl>
      <w:tblPr>
        <w:tblStyle w:val="a5"/>
        <w:tblW w:w="10060" w:type="dxa"/>
        <w:tblInd w:w="0" w:type="dxa"/>
        <w:tblLook w:val="04A0" w:firstRow="1" w:lastRow="0" w:firstColumn="1" w:lastColumn="0" w:noHBand="0" w:noVBand="1"/>
      </w:tblPr>
      <w:tblGrid>
        <w:gridCol w:w="1759"/>
        <w:gridCol w:w="1330"/>
        <w:gridCol w:w="1330"/>
        <w:gridCol w:w="1389"/>
        <w:gridCol w:w="1330"/>
        <w:gridCol w:w="1401"/>
        <w:gridCol w:w="1521"/>
      </w:tblGrid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Вполне устраивает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По большей части устраивает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Отчасти устраивает, отчасти нет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По большей части не устраивает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Совершенно не устраивает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1.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Внутренняя политика нынешних властей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2.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Экономическая политика нынешних властей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3.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Социальная политика нынешних властей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4.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Внешняя политика нынешних властей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179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5.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Жизнь, которую Вы сейчас ведете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42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36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17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9009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ss4.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Вы считаете, через год Вы (Ваша семья) будете жить лучше, хуже или так же, как сейчас?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</w:t>
            </w:r>
            <w:r w:rsidR="00801B60" w:rsidRPr="00E31D52">
              <w:rPr>
                <w:rFonts w:asciiTheme="minorHAnsi" w:hAnsiTheme="minorHAnsi" w:cstheme="minorHAnsi"/>
                <w:i/>
                <w:color w:val="000000" w:themeColor="text1"/>
              </w:rPr>
              <w:t xml:space="preserve">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Значительно лучше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Несколько лучше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Так же, как и сейчас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Несколько хуже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Значительно хуже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562"/>
        <w:gridCol w:w="3939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ss5.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бы Вы оценили...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 в каждой строке</w:t>
            </w:r>
          </w:p>
        </w:tc>
      </w:tr>
    </w:tbl>
    <w:tbl>
      <w:tblPr>
        <w:tblStyle w:val="a5"/>
        <w:tblW w:w="9695" w:type="dxa"/>
        <w:tblInd w:w="0" w:type="dxa"/>
        <w:tblLook w:val="04A0" w:firstRow="1" w:lastRow="0" w:firstColumn="1" w:lastColumn="0" w:noHBand="0" w:noVBand="1"/>
      </w:tblPr>
      <w:tblGrid>
        <w:gridCol w:w="2122"/>
        <w:gridCol w:w="1202"/>
        <w:gridCol w:w="1236"/>
        <w:gridCol w:w="1202"/>
        <w:gridCol w:w="1077"/>
        <w:gridCol w:w="1041"/>
        <w:gridCol w:w="1815"/>
      </w:tblGrid>
      <w:tr w:rsidR="00801B60" w:rsidRPr="00E31D52" w:rsidTr="00DB557B">
        <w:tc>
          <w:tcPr>
            <w:tcW w:w="212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Очень хорошее</w:t>
            </w:r>
          </w:p>
        </w:tc>
        <w:tc>
          <w:tcPr>
            <w:tcW w:w="123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Хорошее</w:t>
            </w: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Среднее</w:t>
            </w:r>
          </w:p>
        </w:tc>
        <w:tc>
          <w:tcPr>
            <w:tcW w:w="107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Плохое</w:t>
            </w:r>
          </w:p>
        </w:tc>
        <w:tc>
          <w:tcPr>
            <w:tcW w:w="104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Очень плохое</w:t>
            </w:r>
          </w:p>
        </w:tc>
        <w:tc>
          <w:tcPr>
            <w:tcW w:w="181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  <w:tr w:rsidR="00801B60" w:rsidRPr="00E31D52" w:rsidTr="00DB557B">
        <w:tc>
          <w:tcPr>
            <w:tcW w:w="212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1.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текущее экономическое положение России</w:t>
            </w: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07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04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81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212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2.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политическую обстановку в России</w:t>
            </w: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20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07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04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815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9009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ss6.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Насколько Вы согласны или не согласны с тем, что дела в нашей стране сейчас идут в правильном направлении?</w:t>
            </w:r>
          </w:p>
          <w:p w:rsidR="00801B60" w:rsidRPr="00E31D52" w:rsidRDefault="00C36BF7" w:rsidP="00C36BF7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999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Полностью согласен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согласен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Отчасти согласен, отчасти нет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не согласен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Совершенно не согласен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5645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ss7.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Вы в целом оцениваете ситуацию, сложившуюся в…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 в каждой строке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7"/>
        <w:gridCol w:w="1183"/>
        <w:gridCol w:w="1148"/>
        <w:gridCol w:w="1001"/>
        <w:gridCol w:w="1017"/>
        <w:gridCol w:w="979"/>
        <w:gridCol w:w="1792"/>
      </w:tblGrid>
      <w:tr w:rsidR="00801B60" w:rsidRPr="00E31D52" w:rsidTr="00DB557B">
        <w:tc>
          <w:tcPr>
            <w:tcW w:w="1304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4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Очень хорошая</w:t>
            </w:r>
          </w:p>
        </w:tc>
        <w:tc>
          <w:tcPr>
            <w:tcW w:w="1183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Хорошая</w:t>
            </w:r>
          </w:p>
        </w:tc>
        <w:tc>
          <w:tcPr>
            <w:tcW w:w="114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хорошая</w:t>
            </w:r>
          </w:p>
        </w:tc>
        <w:tc>
          <w:tcPr>
            <w:tcW w:w="100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плохая</w:t>
            </w:r>
          </w:p>
        </w:tc>
        <w:tc>
          <w:tcPr>
            <w:tcW w:w="101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Плохая</w:t>
            </w:r>
          </w:p>
        </w:tc>
        <w:tc>
          <w:tcPr>
            <w:tcW w:w="979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Очень плохая</w:t>
            </w:r>
          </w:p>
        </w:tc>
        <w:tc>
          <w:tcPr>
            <w:tcW w:w="179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  <w:tr w:rsidR="00801B60" w:rsidRPr="00E31D52" w:rsidTr="00DB557B">
        <w:tc>
          <w:tcPr>
            <w:tcW w:w="1304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1.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В стране в целом</w:t>
            </w:r>
          </w:p>
        </w:tc>
        <w:tc>
          <w:tcPr>
            <w:tcW w:w="114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183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14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00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01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79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179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  <w:tr w:rsidR="00801B60" w:rsidRPr="00E31D52" w:rsidTr="00DB557B">
        <w:tc>
          <w:tcPr>
            <w:tcW w:w="1304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2. </w:t>
            </w:r>
            <w:r w:rsidRPr="00E31D52">
              <w:rPr>
                <w:rFonts w:asciiTheme="minorHAnsi" w:hAnsiTheme="minorHAnsi" w:cstheme="minorHAnsi"/>
                <w:color w:val="000000" w:themeColor="text1"/>
              </w:rPr>
              <w:t>Конкретно в Вашей жизни</w:t>
            </w:r>
          </w:p>
        </w:tc>
        <w:tc>
          <w:tcPr>
            <w:tcW w:w="114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183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148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001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017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79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1792" w:type="dxa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99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562"/>
        <w:gridCol w:w="9009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ss8.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Есть разные точки зрения по поводу экономического кризиса в нашей стране. Как Вы думаете, мы переживаем сейчас самые тяжелые времена, или они позади, или еще впереди?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364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Переживаем их сейчас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Они уже позади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Они еще впереди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9009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ID0"/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 xml:space="preserve">ss1.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Сменим тему. Как бы Вы оценили рост цен (инфляцию) в течение последнего месяца-двух?</w:t>
            </w:r>
          </w:p>
          <w:p w:rsidR="00801B60" w:rsidRPr="00E31D52" w:rsidRDefault="00C36BF7" w:rsidP="00DB557B">
            <w:pPr>
              <w:spacing w:after="20" w:line="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724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Инфляция очень высокая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Инфляция умеренная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Инфляция незначительная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spacing w:after="20" w:line="0" w:lineRule="atLeast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562"/>
        <w:gridCol w:w="9009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ID0"/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 xml:space="preserve">ss2.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Как, на Ваш взгляд, будут меняться цены на основные потребительские товары и услуги в ближайшие один-два месяца?</w:t>
            </w:r>
          </w:p>
          <w:p w:rsidR="00801B60" w:rsidRPr="00E31D52" w:rsidRDefault="00C36BF7" w:rsidP="00DB557B">
            <w:pPr>
              <w:spacing w:after="20" w:line="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3209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Серьезно вырастут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Незначительно вырастут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Останутся на нынешнем уровне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Незначительно снизятся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Серьезно снизятся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spacing w:after="20" w:line="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3"/>
        <w:gridCol w:w="8968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E31D52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1. 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Скажите, сколько человек среди Ваших близких, знакомых потеряли работу в течение последних 2-3 месяцев?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E31D52">
        <w:rPr>
          <w:rFonts w:asciiTheme="minorHAnsi" w:hAnsiTheme="minorHAnsi" w:cstheme="minorHAnsi"/>
          <w:i/>
          <w:color w:val="000000" w:themeColor="text1"/>
        </w:rPr>
        <w:t>Открытый вопрос, запишите ответ со слов респондента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2285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997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Нет таких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603"/>
        <w:gridCol w:w="8257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E31D52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2.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Вы думаете, сейчас – хорошее время, чтобы делать крупные покупки, или нет?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i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хорошее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плохое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603"/>
        <w:gridCol w:w="7285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E31D52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3.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Вы думаете, сейчас – хорошее время, чтобы брать кредиты, или нет?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хорошее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Скорее плохое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E31D52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603"/>
        <w:gridCol w:w="8968"/>
      </w:tblGrid>
      <w:tr w:rsidR="00801B60" w:rsidRPr="00E31D52" w:rsidTr="00DB557B"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E31D52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 xml:space="preserve">4. </w:t>
            </w:r>
          </w:p>
        </w:tc>
        <w:tc>
          <w:tcPr>
            <w:tcW w:w="231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Как вы считаете: сейчас лучшее время для того, чтобы тратить, или для того, чтобы сберегать?</w:t>
            </w:r>
          </w:p>
          <w:p w:rsidR="00801B60" w:rsidRPr="00E31D52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9131"/>
      </w:tblGrid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Сейчас лучше побыстрее потратить зарплату или пенсию на необходимые покупки, а сбережения – побыстрее вложить во что-нибудь ценное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Сейчас лучше тратить по минимуму, стараясь сохранить максимально возможную сумму на будущее</w:t>
            </w:r>
          </w:p>
        </w:tc>
      </w:tr>
      <w:tr w:rsidR="00801B60" w:rsidRPr="00E31D52" w:rsidTr="00DB557B"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E31D52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015DA6" w:rsidRPr="00015DA6" w:rsidRDefault="00015DA6" w:rsidP="00801B60">
      <w:pPr>
        <w:pStyle w:val="a3"/>
        <w:rPr>
          <w:rFonts w:asciiTheme="minorHAnsi" w:hAnsiTheme="minorHAnsi" w:cstheme="minorHAnsi"/>
          <w:b/>
          <w:color w:val="FF0000"/>
          <w:highlight w:val="yellow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603"/>
        <w:gridCol w:w="8968"/>
      </w:tblGrid>
      <w:tr w:rsidR="00801B60" w:rsidRPr="008C362E" w:rsidTr="00DB557B">
        <w:tc>
          <w:tcPr>
            <w:tcW w:w="231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8C362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5.</w:t>
            </w:r>
          </w:p>
        </w:tc>
        <w:tc>
          <w:tcPr>
            <w:tcW w:w="231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Как вы считаете: сейчас лучшее время для того, чтобы делать вклады в банки, или для того чтобы забирать деньги из банков?</w:t>
            </w:r>
          </w:p>
          <w:p w:rsidR="00801B60" w:rsidRPr="008C362E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502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Сейчас свободные деньги лучше положить в банк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Сейчас, если есть деньги в банке, лучше их забрать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3"/>
        <w:gridCol w:w="8893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ID0"/>
              <w:spacing w:after="0" w:line="240" w:lineRule="auto"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  <w:lang w:val="en-US"/>
              </w:rPr>
              <w:t>ek6.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Скажите, в какой валюте Вы храните свои сбережения? Вы можете дать от 1 до 3 ответов.</w:t>
            </w:r>
          </w:p>
          <w:p w:rsidR="00801B60" w:rsidRPr="008C362E" w:rsidRDefault="00C36BF7" w:rsidP="00C36BF7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i/>
                <w:color w:val="000000" w:themeColor="text1"/>
              </w:rPr>
              <w:t>зачитайте, до 3-х ответов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В рублях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В долларах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В евро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В другой валюте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Нет сбережений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3"/>
        <w:gridCol w:w="4882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8C362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 xml:space="preserve">7. 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Вы следите за курсом доллара к рублю или нет?</w:t>
            </w:r>
          </w:p>
          <w:p w:rsidR="00801B60" w:rsidRPr="008C362E" w:rsidRDefault="00C36BF7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i/>
                <w:color w:val="000000" w:themeColor="text1"/>
              </w:rPr>
              <w:t>зачитайте, 1 ответ</w:t>
            </w:r>
          </w:p>
        </w:tc>
      </w:tr>
    </w:tbl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0"/>
        <w:gridCol w:w="228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Да, регулярно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Да, иногда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Не слежу</w:t>
            </w: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99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822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8C362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 xml:space="preserve">8_a. 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Как Вы думаете, сколько рублей будет стоить один доллар США через три месяца?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8C362E">
        <w:rPr>
          <w:rFonts w:asciiTheme="minorHAnsi" w:hAnsiTheme="minorHAnsi" w:cstheme="minorHAnsi"/>
          <w:i/>
          <w:color w:val="000000" w:themeColor="text1"/>
        </w:rPr>
        <w:t>Открытый вопрос, запишите ответ в рублях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228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999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color w:val="000000" w:themeColor="text1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831"/>
        <w:gridCol w:w="7472"/>
      </w:tblGrid>
      <w:tr w:rsidR="00801B60" w:rsidRPr="008C362E" w:rsidTr="00DB557B">
        <w:tc>
          <w:tcPr>
            <w:tcW w:w="231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8C362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ek</w:t>
            </w:r>
            <w:proofErr w:type="spellEnd"/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 xml:space="preserve">8_b. </w:t>
            </w:r>
          </w:p>
        </w:tc>
        <w:tc>
          <w:tcPr>
            <w:tcW w:w="231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Как Вы думаете, сколько рублей будет стоить один доллар США через год?</w:t>
            </w:r>
          </w:p>
        </w:tc>
      </w:tr>
    </w:tbl>
    <w:p w:rsidR="00801B60" w:rsidRPr="008C362E" w:rsidRDefault="00801B60" w:rsidP="00801B60">
      <w:pPr>
        <w:pStyle w:val="a3"/>
        <w:rPr>
          <w:rFonts w:asciiTheme="minorHAnsi" w:hAnsiTheme="minorHAnsi" w:cstheme="minorHAnsi"/>
          <w:i/>
          <w:color w:val="000000" w:themeColor="text1"/>
        </w:rPr>
      </w:pPr>
      <w:r w:rsidRPr="008C362E">
        <w:rPr>
          <w:rFonts w:asciiTheme="minorHAnsi" w:hAnsiTheme="minorHAnsi" w:cstheme="minorHAnsi"/>
          <w:i/>
          <w:color w:val="000000" w:themeColor="text1"/>
        </w:rPr>
        <w:t>Открытый вопрос, запишите ответ в рублях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2285"/>
      </w:tblGrid>
      <w:tr w:rsidR="00801B60" w:rsidRPr="008C362E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01B60" w:rsidRPr="00E31D52" w:rsidTr="00DB557B">
        <w:tc>
          <w:tcPr>
            <w:tcW w:w="0" w:type="auto"/>
          </w:tcPr>
          <w:p w:rsidR="00801B60" w:rsidRPr="008C362E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b/>
                <w:color w:val="000000" w:themeColor="text1"/>
              </w:rPr>
              <w:t>999</w:t>
            </w:r>
          </w:p>
        </w:tc>
        <w:tc>
          <w:tcPr>
            <w:tcW w:w="0" w:type="auto"/>
          </w:tcPr>
          <w:p w:rsidR="00801B60" w:rsidRPr="00E31D52" w:rsidRDefault="00801B60" w:rsidP="00DB557B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r w:rsidRPr="008C362E">
              <w:rPr>
                <w:rFonts w:asciiTheme="minorHAnsi" w:hAnsiTheme="minorHAnsi" w:cstheme="minorHAnsi"/>
                <w:color w:val="000000" w:themeColor="text1"/>
              </w:rPr>
              <w:t>Затрудняюсь ответить</w:t>
            </w:r>
          </w:p>
        </w:tc>
      </w:tr>
    </w:tbl>
    <w:p w:rsidR="00801B60" w:rsidRDefault="00801B60"/>
    <w:sectPr w:rsidR="0080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1AD0"/>
    <w:multiLevelType w:val="hybridMultilevel"/>
    <w:tmpl w:val="AA5A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16F"/>
    <w:multiLevelType w:val="hybridMultilevel"/>
    <w:tmpl w:val="D8E0B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A679B"/>
    <w:multiLevelType w:val="hybridMultilevel"/>
    <w:tmpl w:val="97AE7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0"/>
    <w:rsid w:val="00015DA6"/>
    <w:rsid w:val="000F50EE"/>
    <w:rsid w:val="00801B60"/>
    <w:rsid w:val="008C362E"/>
    <w:rsid w:val="00992764"/>
    <w:rsid w:val="00A24BC0"/>
    <w:rsid w:val="00C36BF7"/>
    <w:rsid w:val="00DB557B"/>
    <w:rsid w:val="00E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F0B1A-C5DF-4117-90F5-A5BEE740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B6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01B60"/>
    <w:pPr>
      <w:spacing w:after="0" w:line="240" w:lineRule="auto"/>
    </w:pPr>
    <w:rPr>
      <w:rFonts w:ascii="Arial" w:hAnsi="Arial" w:cs="Arial"/>
    </w:rPr>
  </w:style>
  <w:style w:type="table" w:styleId="a5">
    <w:name w:val="Table Grid"/>
    <w:aliases w:val="TABLEAU,Modèle de tableau"/>
    <w:uiPriority w:val="39"/>
    <w:rsid w:val="00801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link w:val="a3"/>
    <w:uiPriority w:val="1"/>
    <w:rsid w:val="00801B60"/>
    <w:rPr>
      <w:rFonts w:ascii="Arial" w:hAnsi="Arial" w:cs="Arial"/>
    </w:rPr>
  </w:style>
  <w:style w:type="paragraph" w:styleId="a6">
    <w:name w:val="List Paragraph"/>
    <w:aliases w:val="Варианты ответов,Абзац списка2,Абзац списка1,List Paragraph1,List Paragraph,Текст с номером,ПАРАГРАФ"/>
    <w:basedOn w:val="a"/>
    <w:link w:val="a7"/>
    <w:uiPriority w:val="34"/>
    <w:qFormat/>
    <w:rsid w:val="00801B60"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a7">
    <w:name w:val="Абзац списка Знак"/>
    <w:aliases w:val="Варианты ответов Знак,Абзац списка2 Знак,Абзац списка1 Знак,List Paragraph1 Знак,List Paragraph Знак,Текст с номером Знак,ПАРАГРАФ Знак"/>
    <w:basedOn w:val="a0"/>
    <w:link w:val="a6"/>
    <w:uiPriority w:val="34"/>
    <w:locked/>
    <w:rsid w:val="00801B60"/>
    <w:rPr>
      <w:rFonts w:ascii="Calibri" w:eastAsia="Calibri" w:hAnsi="Calibri" w:cs="Times New Roman"/>
    </w:rPr>
  </w:style>
  <w:style w:type="character" w:customStyle="1" w:styleId="ID">
    <w:name w:val="ID вопроса Знак"/>
    <w:basedOn w:val="a0"/>
    <w:link w:val="ID0"/>
    <w:locked/>
    <w:rsid w:val="00801B60"/>
    <w:rPr>
      <w:rFonts w:ascii="Arial" w:hAnsi="Arial" w:cs="Arial"/>
      <w:b/>
      <w:color w:val="44546A" w:themeColor="text2"/>
    </w:rPr>
  </w:style>
  <w:style w:type="paragraph" w:customStyle="1" w:styleId="ID0">
    <w:name w:val="ID вопроса"/>
    <w:basedOn w:val="a"/>
    <w:link w:val="ID"/>
    <w:qFormat/>
    <w:rsid w:val="00801B60"/>
    <w:pPr>
      <w:spacing w:after="200" w:line="276" w:lineRule="auto"/>
    </w:pPr>
    <w:rPr>
      <w:rFonts w:ascii="Arial" w:hAnsi="Arial" w:cs="Arial"/>
      <w:b/>
      <w:color w:val="44546A" w:themeColor="text2"/>
    </w:rPr>
  </w:style>
  <w:style w:type="character" w:customStyle="1" w:styleId="a8">
    <w:name w:val="Комментарий для интервьюера Знак"/>
    <w:basedOn w:val="a0"/>
    <w:link w:val="a9"/>
    <w:locked/>
    <w:rsid w:val="00801B60"/>
    <w:rPr>
      <w:rFonts w:ascii="Arial" w:hAnsi="Arial" w:cs="Arial"/>
      <w:i/>
    </w:rPr>
  </w:style>
  <w:style w:type="paragraph" w:customStyle="1" w:styleId="a9">
    <w:name w:val="Комментарий для интервьюера"/>
    <w:basedOn w:val="a"/>
    <w:link w:val="a8"/>
    <w:qFormat/>
    <w:rsid w:val="00801B60"/>
    <w:pPr>
      <w:spacing w:after="200" w:line="276" w:lineRule="auto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A2C515AB</Template>
  <TotalTime>2</TotalTime>
  <Pages>9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Шмондина Оксана</dc:creator>
  <cp:lastModifiedBy>Кукина Юлия</cp:lastModifiedBy>
  <cp:revision>3</cp:revision>
  <dcterms:created xsi:type="dcterms:W3CDTF">2018-08-27T17:16:00Z</dcterms:created>
  <dcterms:modified xsi:type="dcterms:W3CDTF">2019-11-22T06:48:00Z</dcterms:modified>
</cp:coreProperties>
</file>